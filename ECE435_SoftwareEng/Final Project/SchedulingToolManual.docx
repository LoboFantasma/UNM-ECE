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0458548"/>
        <w:docPartObj>
          <w:docPartGallery w:val="Cover Pages"/>
          <w:docPartUnique/>
        </w:docPartObj>
      </w:sdtPr>
      <w:sdtEndPr/>
      <w:sdtContent>
        <w:p w14:paraId="729147DD" w14:textId="58948433" w:rsidR="00962C80" w:rsidRDefault="00596C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7ADB36" wp14:editId="5CF5B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0825"/>
                    <wp:effectExtent l="3810" t="0" r="1270" b="3175"/>
                    <wp:wrapNone/>
                    <wp:docPr id="9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0825"/>
                              <a:chOff x="0" y="0"/>
                              <a:chExt cx="68648" cy="91235"/>
                            </a:xfrm>
                          </wpg:grpSpPr>
                          <wps:wsp>
                            <wps:cNvPr id="10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600DD1" w14:textId="094BE9A7" w:rsidR="00962C80" w:rsidRDefault="00962C8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12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6109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FEFC97" w14:textId="649E72E4" w:rsidR="00962C80" w:rsidRPr="00BC7DAF" w:rsidRDefault="006E2C9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C7DA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>User’s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7ADB36" id="Group 193" o:spid="_x0000_s1026" style="position:absolute;margin-left:0;margin-top:0;width:539.6pt;height:719.7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" fillcolor="#4f81bd [3204]" stroked="f" strokeweight="2pt">
                      <v:textbox inset="36pt,57.6pt,36pt,36pt">
                        <w:txbxContent>
                          <w:p w14:paraId="7D600DD1" w14:textId="094BE9A7" w:rsidR="00962C80" w:rsidRDefault="00962C8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76109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FEFC97" w14:textId="649E72E4" w:rsidR="00962C80" w:rsidRPr="00BC7DAF" w:rsidRDefault="006E2C9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</w:pPr>
                                <w:r w:rsidRPr="00BC7DA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>User’s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81CFED" w14:textId="6E658FA2" w:rsidR="00962C80" w:rsidRDefault="00596CA8">
          <w:pPr>
            <w:rPr>
              <w:rFonts w:asciiTheme="majorHAnsi" w:hAnsiTheme="majorHAnsi" w:cs="Times New Roman"/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B1BAC1" wp14:editId="212F0B58">
                    <wp:simplePos x="0" y="0"/>
                    <wp:positionH relativeFrom="column">
                      <wp:posOffset>1288114</wp:posOffset>
                    </wp:positionH>
                    <wp:positionV relativeFrom="paragraph">
                      <wp:posOffset>4612005</wp:posOffset>
                    </wp:positionV>
                    <wp:extent cx="2941010" cy="2639695"/>
                    <wp:effectExtent l="0" t="0" r="12065" b="27305"/>
                    <wp:wrapNone/>
                    <wp:docPr id="8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41010" cy="2639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25758E" w14:textId="2929D764" w:rsidR="00BC7DAF" w:rsidRDefault="00BC7DAF">
                                <w:r w:rsidRPr="00BC7DA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9D313DC" wp14:editId="2CB82FB1">
                                      <wp:extent cx="2735736" cy="2528570"/>
                                      <wp:effectExtent l="0" t="0" r="7620" b="508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42361" cy="25346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B1BAC1" id="Text Box 7" o:spid="_x0000_s1030" type="#_x0000_t202" style="position:absolute;margin-left:101.45pt;margin-top:363.15pt;width:231.6pt;height:20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">
                    <v:textbox>
                      <w:txbxContent>
                        <w:p w14:paraId="1A25758E" w14:textId="2929D764" w:rsidR="00BC7DAF" w:rsidRDefault="00BC7DAF">
                          <w:r w:rsidRPr="00BC7DAF">
                            <w:rPr>
                              <w:noProof/>
                            </w:rPr>
                            <w:drawing>
                              <wp:inline distT="0" distB="0" distL="0" distR="0" wp14:anchorId="49D313DC" wp14:editId="2CB82FB1">
                                <wp:extent cx="2735736" cy="2528570"/>
                                <wp:effectExtent l="0" t="0" r="762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42361" cy="25346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62C80">
            <w:br w:type="page"/>
          </w:r>
        </w:p>
        <w:bookmarkStart w:id="0" w:name="_GoBack" w:displacedByCustomXml="next"/>
        <w:bookmarkEnd w:id="0" w:displacedByCustomXml="next"/>
      </w:sdtContent>
    </w:sdt>
    <w:p w14:paraId="4B387D5E" w14:textId="77777777" w:rsidR="00831979" w:rsidRDefault="00831979" w:rsidP="00831979">
      <w:pPr>
        <w:pStyle w:val="TOCTitle"/>
        <w:jc w:val="left"/>
      </w:pPr>
    </w:p>
    <w:p w14:paraId="63C5F8D4" w14:textId="135F7114" w:rsidR="009B201F" w:rsidRPr="002E70E9" w:rsidRDefault="009B201F" w:rsidP="009B201F">
      <w:pPr>
        <w:pStyle w:val="TOCTitle"/>
      </w:pPr>
      <w:r w:rsidRPr="002E70E9">
        <w:t>TABLE OF CONTENTS</w:t>
      </w:r>
    </w:p>
    <w:p w14:paraId="3CE7D5A7" w14:textId="2F41C733" w:rsidR="009B201F" w:rsidRPr="009B201F" w:rsidRDefault="00831979" w:rsidP="00555829">
      <w:pPr>
        <w:pStyle w:val="Level1"/>
        <w:spacing w:line="360" w:lineRule="auto"/>
      </w:pPr>
      <w:r>
        <w:rPr>
          <w:webHidden/>
        </w:rPr>
        <w:t xml:space="preserve">1.0     </w:t>
      </w:r>
      <w:r>
        <w:rPr>
          <w:i/>
          <w:webHidden/>
        </w:rPr>
        <w:t>General information</w:t>
      </w:r>
      <w:r>
        <w:rPr>
          <w:webHidden/>
        </w:rPr>
        <w:t xml:space="preserve"> </w:t>
      </w:r>
      <w:r w:rsidR="00417E2B">
        <w:rPr>
          <w:webHidden/>
        </w:rPr>
        <w:tab/>
      </w:r>
      <w:r w:rsidR="00555829">
        <w:rPr>
          <w:webHidden/>
        </w:rPr>
        <w:t>2</w:t>
      </w:r>
    </w:p>
    <w:p w14:paraId="24FC2C14" w14:textId="1F721117" w:rsidR="009B201F" w:rsidRPr="00831979" w:rsidRDefault="00831979" w:rsidP="00555829">
      <w:pPr>
        <w:pStyle w:val="Level2"/>
        <w:spacing w:line="360" w:lineRule="auto"/>
        <w:rPr>
          <w:b w:val="0"/>
        </w:rPr>
      </w:pPr>
      <w:r w:rsidRPr="00831979">
        <w:rPr>
          <w:b w:val="0"/>
          <w:webHidden/>
        </w:rPr>
        <w:t>1.1      System Overview</w:t>
      </w:r>
      <w:r w:rsidR="00417E2B" w:rsidRPr="00831979">
        <w:rPr>
          <w:b w:val="0"/>
          <w:webHidden/>
        </w:rPr>
        <w:tab/>
      </w:r>
      <w:r w:rsidR="00555829">
        <w:rPr>
          <w:b w:val="0"/>
          <w:webHidden/>
        </w:rPr>
        <w:t>3</w:t>
      </w:r>
    </w:p>
    <w:p w14:paraId="6F63BD01" w14:textId="6EB543BE" w:rsidR="009B201F" w:rsidRPr="009B201F" w:rsidRDefault="00831979" w:rsidP="00555829">
      <w:pPr>
        <w:pStyle w:val="Level3"/>
        <w:spacing w:line="360" w:lineRule="auto"/>
      </w:pPr>
      <w:r w:rsidRPr="00831979">
        <w:rPr>
          <w:webHidden/>
        </w:rPr>
        <w:t>1.2      Organization</w:t>
      </w:r>
      <w:r w:rsidR="00971AA1">
        <w:rPr>
          <w:webHidden/>
        </w:rPr>
        <w:tab/>
      </w:r>
      <w:r w:rsidR="00555829">
        <w:rPr>
          <w:webHidden/>
        </w:rPr>
        <w:t>3</w:t>
      </w:r>
    </w:p>
    <w:p w14:paraId="6056B1F8" w14:textId="07447F95" w:rsidR="009B201F" w:rsidRPr="009B201F" w:rsidRDefault="00831979" w:rsidP="00555829">
      <w:pPr>
        <w:pStyle w:val="Level1"/>
        <w:spacing w:line="360" w:lineRule="auto"/>
      </w:pPr>
      <w:r>
        <w:rPr>
          <w:webHidden/>
        </w:rPr>
        <w:t xml:space="preserve">2.0     </w:t>
      </w:r>
      <w:r>
        <w:rPr>
          <w:i/>
          <w:webHidden/>
        </w:rPr>
        <w:t>getting started</w:t>
      </w:r>
      <w:r w:rsidR="00971AA1">
        <w:rPr>
          <w:webHidden/>
        </w:rPr>
        <w:tab/>
      </w:r>
      <w:r w:rsidR="00555829">
        <w:rPr>
          <w:webHidden/>
        </w:rPr>
        <w:t>4</w:t>
      </w:r>
    </w:p>
    <w:p w14:paraId="1CDC40CE" w14:textId="5AF6A90F" w:rsidR="009B201F" w:rsidRPr="00555829" w:rsidRDefault="00FB4D03" w:rsidP="00555829">
      <w:pPr>
        <w:pStyle w:val="Level2"/>
        <w:spacing w:line="360" w:lineRule="auto"/>
        <w:rPr>
          <w:b w:val="0"/>
        </w:rPr>
      </w:pPr>
      <w:r>
        <w:rPr>
          <w:b w:val="0"/>
          <w:webHidden/>
        </w:rPr>
        <w:t>2</w:t>
      </w:r>
      <w:r w:rsidR="00831979" w:rsidRPr="00831979">
        <w:rPr>
          <w:b w:val="0"/>
          <w:webHidden/>
        </w:rPr>
        <w:t>.1     Installation</w:t>
      </w:r>
      <w:r w:rsidR="00971AA1" w:rsidRPr="00831979">
        <w:rPr>
          <w:b w:val="0"/>
          <w:webHidden/>
        </w:rPr>
        <w:tab/>
      </w:r>
      <w:r w:rsidR="00555829">
        <w:rPr>
          <w:b w:val="0"/>
          <w:webHidden/>
        </w:rPr>
        <w:t>5</w:t>
      </w:r>
      <w:r w:rsidR="00971AA1">
        <w:rPr>
          <w:webHidden/>
        </w:rPr>
        <w:tab/>
      </w:r>
      <w:r w:rsidR="00971AA1">
        <w:rPr>
          <w:webHidden/>
        </w:rPr>
        <w:tab/>
      </w:r>
    </w:p>
    <w:p w14:paraId="48AED16A" w14:textId="14ABD97B" w:rsidR="009B201F" w:rsidRPr="009B201F" w:rsidRDefault="00831979" w:rsidP="00555829">
      <w:pPr>
        <w:pStyle w:val="Level1"/>
        <w:spacing w:line="360" w:lineRule="auto"/>
      </w:pPr>
      <w:r>
        <w:rPr>
          <w:webHidden/>
        </w:rPr>
        <w:t xml:space="preserve">3.0     </w:t>
      </w:r>
      <w:r>
        <w:rPr>
          <w:i/>
          <w:webHidden/>
        </w:rPr>
        <w:t>using the system</w:t>
      </w:r>
      <w:r w:rsidR="00971AA1">
        <w:rPr>
          <w:webHidden/>
        </w:rPr>
        <w:tab/>
      </w:r>
      <w:r w:rsidR="006C6583">
        <w:rPr>
          <w:webHidden/>
        </w:rPr>
        <w:t>8</w:t>
      </w:r>
    </w:p>
    <w:p w14:paraId="75A49A49" w14:textId="17905A8D" w:rsidR="009B201F" w:rsidRPr="00555829" w:rsidRDefault="0081102D" w:rsidP="00555829">
      <w:pPr>
        <w:pStyle w:val="Level2"/>
        <w:spacing w:line="360" w:lineRule="auto"/>
        <w:rPr>
          <w:b w:val="0"/>
        </w:rPr>
      </w:pPr>
      <w:r w:rsidRPr="00555829">
        <w:rPr>
          <w:b w:val="0"/>
          <w:webHidden/>
        </w:rPr>
        <w:t xml:space="preserve">3.1 </w:t>
      </w:r>
      <w:r w:rsidR="00D30301" w:rsidRPr="00555829">
        <w:rPr>
          <w:b w:val="0"/>
          <w:webHidden/>
        </w:rPr>
        <w:t>Entering your Information</w:t>
      </w:r>
      <w:r w:rsidR="00971AA1">
        <w:rPr>
          <w:webHidden/>
        </w:rPr>
        <w:tab/>
      </w:r>
      <w:r w:rsidR="006C6583">
        <w:rPr>
          <w:b w:val="0"/>
          <w:webHidden/>
        </w:rPr>
        <w:t>9</w:t>
      </w:r>
    </w:p>
    <w:p w14:paraId="5582B014" w14:textId="1A127C6D" w:rsidR="009B201F" w:rsidRPr="009B201F" w:rsidRDefault="00971AA1" w:rsidP="00555829">
      <w:pPr>
        <w:pStyle w:val="Level2"/>
        <w:spacing w:line="360" w:lineRule="auto"/>
      </w:pPr>
      <w:r>
        <w:rPr>
          <w:webHidden/>
        </w:rPr>
        <w:tab/>
      </w:r>
    </w:p>
    <w:p w14:paraId="11A9E07C" w14:textId="56B5DA88" w:rsidR="00BC7DAF" w:rsidRDefault="00BC7DAF" w:rsidP="00555829">
      <w:pPr>
        <w:pStyle w:val="Level3"/>
        <w:spacing w:line="360" w:lineRule="auto"/>
        <w:jc w:val="center"/>
      </w:pPr>
    </w:p>
    <w:p w14:paraId="198D817B" w14:textId="77777777" w:rsidR="00BC7DAF" w:rsidRDefault="00BC7DAF" w:rsidP="00555829">
      <w:pPr>
        <w:spacing w:line="360" w:lineRule="auto"/>
        <w:rPr>
          <w:rFonts w:asciiTheme="majorHAnsi" w:hAnsiTheme="majorHAnsi" w:cs="Times New Roman"/>
          <w:smallCaps/>
          <w:sz w:val="22"/>
          <w:szCs w:val="22"/>
        </w:rPr>
      </w:pPr>
      <w:r>
        <w:br w:type="page"/>
      </w:r>
    </w:p>
    <w:p w14:paraId="41A10263" w14:textId="77777777" w:rsidR="00BC7DAF" w:rsidRDefault="00BC7DAF" w:rsidP="00962C80">
      <w:pPr>
        <w:pStyle w:val="Level3"/>
        <w:jc w:val="center"/>
        <w:rPr>
          <w:b/>
          <w:sz w:val="56"/>
          <w:szCs w:val="56"/>
        </w:rPr>
      </w:pPr>
    </w:p>
    <w:p w14:paraId="72A8E60F" w14:textId="77777777" w:rsidR="00BC7DAF" w:rsidRDefault="00BC7DAF" w:rsidP="00962C80">
      <w:pPr>
        <w:pStyle w:val="Level3"/>
        <w:jc w:val="center"/>
        <w:rPr>
          <w:b/>
          <w:sz w:val="56"/>
          <w:szCs w:val="56"/>
        </w:rPr>
      </w:pPr>
    </w:p>
    <w:p w14:paraId="03F322C0" w14:textId="77777777" w:rsidR="00BC7DAF" w:rsidRDefault="00BC7DAF" w:rsidP="00962C80">
      <w:pPr>
        <w:pStyle w:val="Level3"/>
        <w:jc w:val="center"/>
        <w:rPr>
          <w:b/>
          <w:sz w:val="56"/>
          <w:szCs w:val="56"/>
        </w:rPr>
      </w:pPr>
    </w:p>
    <w:p w14:paraId="169B2696" w14:textId="77777777" w:rsidR="00BC7DAF" w:rsidRDefault="00BC7DAF" w:rsidP="00962C80">
      <w:pPr>
        <w:pStyle w:val="Level3"/>
        <w:jc w:val="center"/>
        <w:rPr>
          <w:b/>
          <w:sz w:val="56"/>
          <w:szCs w:val="56"/>
        </w:rPr>
      </w:pPr>
    </w:p>
    <w:p w14:paraId="5432CE84" w14:textId="77777777" w:rsidR="00BC7DAF" w:rsidRDefault="00BC7DAF" w:rsidP="00962C80">
      <w:pPr>
        <w:pStyle w:val="Level3"/>
        <w:jc w:val="center"/>
        <w:rPr>
          <w:b/>
          <w:sz w:val="56"/>
          <w:szCs w:val="56"/>
        </w:rPr>
      </w:pPr>
    </w:p>
    <w:p w14:paraId="1E7DD191" w14:textId="77777777" w:rsidR="00BC7DAF" w:rsidRDefault="00BC7DAF" w:rsidP="00962C80">
      <w:pPr>
        <w:pStyle w:val="Level3"/>
        <w:jc w:val="center"/>
        <w:rPr>
          <w:b/>
          <w:sz w:val="56"/>
          <w:szCs w:val="56"/>
        </w:rPr>
      </w:pPr>
    </w:p>
    <w:p w14:paraId="57B0C54F" w14:textId="77777777" w:rsidR="00BC7DAF" w:rsidRDefault="00BC7DAF" w:rsidP="00962C80">
      <w:pPr>
        <w:pStyle w:val="Level3"/>
        <w:jc w:val="center"/>
        <w:rPr>
          <w:b/>
          <w:sz w:val="56"/>
          <w:szCs w:val="56"/>
        </w:rPr>
      </w:pPr>
    </w:p>
    <w:p w14:paraId="0BFF2833" w14:textId="26C41525" w:rsidR="009B201F" w:rsidRPr="00BC7DAF" w:rsidRDefault="00BC7DAF" w:rsidP="00962C80">
      <w:pPr>
        <w:pStyle w:val="Level3"/>
        <w:jc w:val="center"/>
        <w:rPr>
          <w:b/>
          <w:sz w:val="56"/>
          <w:szCs w:val="56"/>
        </w:rPr>
      </w:pPr>
      <w:r w:rsidRPr="00BC7DAF">
        <w:rPr>
          <w:b/>
          <w:sz w:val="56"/>
          <w:szCs w:val="56"/>
        </w:rPr>
        <w:t>1.0 GENERAL INFORMATION</w:t>
      </w:r>
    </w:p>
    <w:p w14:paraId="367A0E29" w14:textId="132F5AEC" w:rsidR="007B36BC" w:rsidRDefault="007B36BC" w:rsidP="00962C80">
      <w:pPr>
        <w:pStyle w:val="Level3"/>
        <w:jc w:val="center"/>
        <w:rPr>
          <w:sz w:val="64"/>
          <w:szCs w:val="64"/>
        </w:rPr>
      </w:pPr>
    </w:p>
    <w:p w14:paraId="1ABFBDF8" w14:textId="2CE8523C" w:rsidR="007B36BC" w:rsidRDefault="007B36BC">
      <w:pPr>
        <w:rPr>
          <w:rFonts w:asciiTheme="majorHAnsi" w:hAnsiTheme="majorHAnsi" w:cs="Times New Roman"/>
          <w:smallCaps/>
          <w:sz w:val="64"/>
          <w:szCs w:val="64"/>
        </w:rPr>
      </w:pPr>
      <w:r>
        <w:rPr>
          <w:sz w:val="64"/>
          <w:szCs w:val="64"/>
        </w:rPr>
        <w:br w:type="page"/>
      </w:r>
      <w:r w:rsidR="007563BA">
        <w:rPr>
          <w:sz w:val="64"/>
          <w:szCs w:val="64"/>
        </w:rPr>
        <w:lastRenderedPageBreak/>
        <w:t xml:space="preserve">  </w:t>
      </w:r>
      <w:r w:rsidR="00596CA8">
        <w:rPr>
          <w:sz w:val="64"/>
          <w:szCs w:val="64"/>
        </w:rPr>
        <w:t xml:space="preserve">  </w:t>
      </w:r>
    </w:p>
    <w:p w14:paraId="2AD84615" w14:textId="24D65E84" w:rsidR="00AE4E3D" w:rsidRDefault="00E05CA7" w:rsidP="00AE4E3D">
      <w:pPr>
        <w:pStyle w:val="Level2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E4E3D">
        <w:rPr>
          <w:rFonts w:ascii="Times New Roman" w:hAnsi="Times New Roman"/>
          <w:sz w:val="28"/>
          <w:szCs w:val="28"/>
        </w:rPr>
        <w:t>General Information</w:t>
      </w:r>
    </w:p>
    <w:p w14:paraId="4EF4B835" w14:textId="77777777" w:rsidR="002D6A90" w:rsidRDefault="002D6A90" w:rsidP="002D6A90">
      <w:pPr>
        <w:pStyle w:val="Level2"/>
        <w:ind w:left="522"/>
        <w:rPr>
          <w:rFonts w:ascii="Times New Roman" w:hAnsi="Times New Roman"/>
          <w:sz w:val="28"/>
          <w:szCs w:val="28"/>
        </w:rPr>
      </w:pPr>
    </w:p>
    <w:p w14:paraId="48342E45" w14:textId="59C049A4" w:rsidR="002D6A90" w:rsidRPr="00AE4E3D" w:rsidRDefault="002D6A90" w:rsidP="002D6A90">
      <w:pPr>
        <w:pStyle w:val="NoSpacing"/>
        <w:rPr>
          <w:rFonts w:ascii="Times New Roman" w:hAnsi="Times New Roman"/>
          <w:sz w:val="28"/>
          <w:szCs w:val="28"/>
        </w:rPr>
      </w:pPr>
      <w:r w:rsidRPr="00AE4E3D">
        <w:rPr>
          <w:webHidden/>
        </w:rPr>
        <w:t>The Crown</w:t>
      </w:r>
      <w:r>
        <w:rPr>
          <w:webHidden/>
        </w:rPr>
        <w:t>p</w:t>
      </w:r>
      <w:r w:rsidRPr="00AE4E3D">
        <w:rPr>
          <w:webHidden/>
        </w:rPr>
        <w:t xml:space="preserve">oint Health Care </w:t>
      </w:r>
      <w:r>
        <w:rPr>
          <w:webHidden/>
        </w:rPr>
        <w:t>Time-Off</w:t>
      </w:r>
      <w:r w:rsidRPr="00AE4E3D">
        <w:rPr>
          <w:webHidden/>
        </w:rPr>
        <w:t xml:space="preserve"> Tool is designed to help employee</w:t>
      </w:r>
      <w:r>
        <w:rPr>
          <w:webHidden/>
        </w:rPr>
        <w:t>s request hours and days off from work, whether that be sick or personal leave. It is also a way for administration to have documentation of employee’s attendance.</w:t>
      </w:r>
    </w:p>
    <w:p w14:paraId="3CC446E5" w14:textId="77777777" w:rsidR="00AE4E3D" w:rsidRDefault="00E05CA7" w:rsidP="00FB4D03">
      <w:pPr>
        <w:pStyle w:val="Level2"/>
        <w:rPr>
          <w:webHidden/>
          <w:sz w:val="28"/>
          <w:szCs w:val="28"/>
        </w:rPr>
      </w:pPr>
      <w:r w:rsidRPr="00FB4D03">
        <w:rPr>
          <w:rFonts w:ascii="Times New Roman" w:hAnsi="Times New Roman"/>
          <w:sz w:val="44"/>
          <w:szCs w:val="44"/>
        </w:rPr>
        <w:br/>
      </w:r>
      <w:r w:rsidR="00FB4D03" w:rsidRPr="006326B0">
        <w:rPr>
          <w:webHidden/>
          <w:sz w:val="28"/>
          <w:szCs w:val="28"/>
        </w:rPr>
        <w:t>1.1      System Overview</w:t>
      </w:r>
    </w:p>
    <w:p w14:paraId="5424D086" w14:textId="77777777" w:rsidR="00AE4E3D" w:rsidRDefault="00AE4E3D" w:rsidP="00FB4D03">
      <w:pPr>
        <w:pStyle w:val="Level2"/>
        <w:rPr>
          <w:webHidden/>
          <w:sz w:val="28"/>
          <w:szCs w:val="28"/>
        </w:rPr>
      </w:pPr>
    </w:p>
    <w:p w14:paraId="47ADB59D" w14:textId="6324F072" w:rsidR="002D6A90" w:rsidRPr="00AE4E3D" w:rsidRDefault="002D6A90" w:rsidP="002D6A90">
      <w:pPr>
        <w:pStyle w:val="NoSpacing"/>
        <w:rPr>
          <w:rFonts w:ascii="Times New Roman" w:hAnsi="Times New Roman"/>
          <w:sz w:val="44"/>
          <w:szCs w:val="44"/>
        </w:rPr>
      </w:pPr>
      <w:r>
        <w:t>The created software uses a Google API to handle the interface of the application. This produces a structurally sound environment for obtaining the required information (name, department, requested date and time, and reason for request)</w:t>
      </w:r>
      <w:r>
        <w:t xml:space="preserve"> and </w:t>
      </w:r>
      <w:r>
        <w:t>s</w:t>
      </w:r>
      <w:r>
        <w:t>ubmitting</w:t>
      </w:r>
      <w:r>
        <w:t xml:space="preserve"> it into the Google Calendar for later use and scheduling purposes.</w:t>
      </w:r>
    </w:p>
    <w:p w14:paraId="562CE947" w14:textId="77777777" w:rsidR="00FB4D03" w:rsidRPr="006326B0" w:rsidRDefault="00FB4D03" w:rsidP="00FB4D03">
      <w:pPr>
        <w:pStyle w:val="Level3"/>
        <w:rPr>
          <w:b/>
          <w:webHidden/>
          <w:sz w:val="28"/>
          <w:szCs w:val="28"/>
        </w:rPr>
      </w:pPr>
    </w:p>
    <w:p w14:paraId="19078111" w14:textId="77777777" w:rsidR="00FB4D03" w:rsidRPr="006326B0" w:rsidRDefault="00FB4D03" w:rsidP="00FB4D03">
      <w:pPr>
        <w:pStyle w:val="Level3"/>
        <w:rPr>
          <w:b/>
          <w:webHidden/>
          <w:sz w:val="28"/>
          <w:szCs w:val="28"/>
        </w:rPr>
      </w:pPr>
    </w:p>
    <w:p w14:paraId="08437982" w14:textId="4CA84C41" w:rsidR="00FB4D03" w:rsidRDefault="00FB4D03" w:rsidP="00FB4D03">
      <w:pPr>
        <w:pStyle w:val="Level3"/>
        <w:rPr>
          <w:b/>
          <w:webHidden/>
          <w:sz w:val="28"/>
          <w:szCs w:val="28"/>
        </w:rPr>
      </w:pPr>
      <w:r w:rsidRPr="006326B0">
        <w:rPr>
          <w:b/>
          <w:webHidden/>
          <w:sz w:val="28"/>
          <w:szCs w:val="28"/>
        </w:rPr>
        <w:t>1.2      Organization</w:t>
      </w:r>
    </w:p>
    <w:p w14:paraId="6F823E2A" w14:textId="77777777" w:rsidR="00D53E78" w:rsidRPr="006326B0" w:rsidRDefault="00D53E78" w:rsidP="00FB4D03">
      <w:pPr>
        <w:pStyle w:val="Level3"/>
        <w:rPr>
          <w:b/>
          <w:webHidden/>
          <w:sz w:val="28"/>
          <w:szCs w:val="28"/>
        </w:rPr>
      </w:pPr>
    </w:p>
    <w:p w14:paraId="1F379F26" w14:textId="77777777" w:rsidR="00CB3EA4" w:rsidRDefault="00CB3EA4">
      <w:pPr>
        <w:rPr>
          <w:webHidden/>
          <w:sz w:val="22"/>
          <w:szCs w:val="22"/>
        </w:rPr>
      </w:pPr>
      <w:r w:rsidRPr="00CB3EA4">
        <w:rPr>
          <w:webHidden/>
          <w:sz w:val="22"/>
          <w:szCs w:val="22"/>
        </w:rPr>
        <w:t>The</w:t>
      </w:r>
      <w:r>
        <w:rPr>
          <w:webHidden/>
          <w:sz w:val="22"/>
          <w:szCs w:val="22"/>
        </w:rPr>
        <w:t xml:space="preserve"> user’s manual consist of three sections: General Information, Getting Started, and Using the System.</w:t>
      </w:r>
    </w:p>
    <w:p w14:paraId="6273C590" w14:textId="77777777" w:rsidR="00CB3EA4" w:rsidRDefault="00CB3EA4">
      <w:pPr>
        <w:rPr>
          <w:webHidden/>
          <w:sz w:val="22"/>
          <w:szCs w:val="22"/>
        </w:rPr>
      </w:pPr>
    </w:p>
    <w:p w14:paraId="5AD26F3A" w14:textId="609AFBA7" w:rsidR="00CB3EA4" w:rsidRDefault="00CB3EA4">
      <w:pPr>
        <w:rPr>
          <w:webHidden/>
          <w:sz w:val="22"/>
          <w:szCs w:val="22"/>
        </w:rPr>
      </w:pPr>
      <w:r>
        <w:rPr>
          <w:webHidden/>
          <w:sz w:val="22"/>
          <w:szCs w:val="22"/>
        </w:rPr>
        <w:t xml:space="preserve">General Information </w:t>
      </w:r>
      <w:r w:rsidR="00D53E78">
        <w:rPr>
          <w:webHidden/>
          <w:sz w:val="22"/>
          <w:szCs w:val="22"/>
        </w:rPr>
        <w:t>(</w:t>
      </w:r>
      <w:r w:rsidR="002D6A90">
        <w:rPr>
          <w:webHidden/>
          <w:sz w:val="22"/>
          <w:szCs w:val="22"/>
        </w:rPr>
        <w:t xml:space="preserve">stated </w:t>
      </w:r>
      <w:r w:rsidR="00D53E78">
        <w:rPr>
          <w:webHidden/>
          <w:sz w:val="22"/>
          <w:szCs w:val="22"/>
        </w:rPr>
        <w:t xml:space="preserve">above) </w:t>
      </w:r>
      <w:r>
        <w:rPr>
          <w:webHidden/>
          <w:sz w:val="22"/>
          <w:szCs w:val="22"/>
        </w:rPr>
        <w:t xml:space="preserve">introduces and explains the system and the purpose for which it is intended. </w:t>
      </w:r>
    </w:p>
    <w:p w14:paraId="2476999B" w14:textId="77777777" w:rsidR="00CB3EA4" w:rsidRDefault="00CB3EA4">
      <w:pPr>
        <w:rPr>
          <w:webHidden/>
          <w:sz w:val="22"/>
          <w:szCs w:val="22"/>
        </w:rPr>
      </w:pPr>
    </w:p>
    <w:p w14:paraId="4D40D2BA" w14:textId="77777777" w:rsidR="00CB3EA4" w:rsidRDefault="00CB3EA4">
      <w:pPr>
        <w:rPr>
          <w:webHidden/>
          <w:sz w:val="22"/>
          <w:szCs w:val="22"/>
        </w:rPr>
      </w:pPr>
      <w:r>
        <w:rPr>
          <w:webHidden/>
          <w:sz w:val="22"/>
          <w:szCs w:val="22"/>
        </w:rPr>
        <w:t xml:space="preserve">Getting Started demonstrates the installation process and briefly presents the system. </w:t>
      </w:r>
    </w:p>
    <w:p w14:paraId="4257ECA7" w14:textId="77777777" w:rsidR="00CB3EA4" w:rsidRDefault="00CB3EA4">
      <w:pPr>
        <w:rPr>
          <w:webHidden/>
          <w:sz w:val="22"/>
          <w:szCs w:val="22"/>
        </w:rPr>
      </w:pPr>
    </w:p>
    <w:p w14:paraId="421E8AF9" w14:textId="75747F2F" w:rsidR="00CB3EA4" w:rsidRDefault="00CB3EA4">
      <w:pPr>
        <w:rPr>
          <w:webHidden/>
          <w:sz w:val="22"/>
          <w:szCs w:val="22"/>
        </w:rPr>
      </w:pPr>
      <w:r>
        <w:rPr>
          <w:webHidden/>
          <w:sz w:val="22"/>
          <w:szCs w:val="22"/>
        </w:rPr>
        <w:t>Using The System illustrates a detailed description of the functions the system provides</w:t>
      </w:r>
      <w:r w:rsidR="00D30301">
        <w:rPr>
          <w:webHidden/>
          <w:sz w:val="22"/>
          <w:szCs w:val="22"/>
        </w:rPr>
        <w:t xml:space="preserve"> and gives an example of a request submission.</w:t>
      </w:r>
    </w:p>
    <w:p w14:paraId="376BEC60" w14:textId="77777777" w:rsidR="00CB3EA4" w:rsidRDefault="00CB3EA4">
      <w:pPr>
        <w:rPr>
          <w:webHidden/>
          <w:sz w:val="22"/>
          <w:szCs w:val="22"/>
        </w:rPr>
      </w:pPr>
    </w:p>
    <w:p w14:paraId="14BAEFBC" w14:textId="4AE11192" w:rsidR="00FB4D03" w:rsidRPr="00CB3EA4" w:rsidRDefault="00FB4D03">
      <w:pPr>
        <w:rPr>
          <w:rFonts w:asciiTheme="majorHAnsi" w:hAnsiTheme="majorHAnsi" w:cs="Times New Roman"/>
          <w:smallCaps/>
          <w:webHidden/>
          <w:sz w:val="22"/>
          <w:szCs w:val="22"/>
        </w:rPr>
      </w:pPr>
      <w:r w:rsidRPr="00CB3EA4">
        <w:rPr>
          <w:webHidden/>
          <w:sz w:val="22"/>
          <w:szCs w:val="22"/>
        </w:rPr>
        <w:br w:type="page"/>
      </w:r>
    </w:p>
    <w:p w14:paraId="39C1CFD2" w14:textId="77777777" w:rsidR="00FB4D03" w:rsidRDefault="00FB4D03" w:rsidP="00FB4D03">
      <w:pPr>
        <w:pStyle w:val="Level3"/>
        <w:rPr>
          <w:b/>
          <w:sz w:val="56"/>
          <w:szCs w:val="56"/>
        </w:rPr>
      </w:pPr>
    </w:p>
    <w:p w14:paraId="6E8F9212" w14:textId="77777777" w:rsidR="00FB4D03" w:rsidRDefault="00FB4D03" w:rsidP="00FB4D03">
      <w:pPr>
        <w:pStyle w:val="Level3"/>
        <w:rPr>
          <w:b/>
          <w:sz w:val="56"/>
          <w:szCs w:val="56"/>
        </w:rPr>
      </w:pPr>
    </w:p>
    <w:p w14:paraId="7EE0E15F" w14:textId="77777777" w:rsidR="00FB4D03" w:rsidRDefault="00FB4D03" w:rsidP="00FB4D03">
      <w:pPr>
        <w:pStyle w:val="Level3"/>
        <w:rPr>
          <w:b/>
          <w:sz w:val="56"/>
          <w:szCs w:val="56"/>
        </w:rPr>
      </w:pPr>
    </w:p>
    <w:p w14:paraId="02831494" w14:textId="77777777" w:rsidR="00FB4D03" w:rsidRDefault="00FB4D03" w:rsidP="00FB4D03">
      <w:pPr>
        <w:pStyle w:val="Level3"/>
        <w:rPr>
          <w:b/>
          <w:sz w:val="56"/>
          <w:szCs w:val="56"/>
        </w:rPr>
      </w:pPr>
    </w:p>
    <w:p w14:paraId="4FD0A1F2" w14:textId="77777777" w:rsidR="00FB4D03" w:rsidRDefault="00FB4D03" w:rsidP="00FB4D03">
      <w:pPr>
        <w:pStyle w:val="Level3"/>
        <w:rPr>
          <w:b/>
          <w:sz w:val="56"/>
          <w:szCs w:val="56"/>
        </w:rPr>
      </w:pPr>
    </w:p>
    <w:p w14:paraId="054F9F06" w14:textId="17665803" w:rsidR="00FB4D03" w:rsidRDefault="00FB4D03" w:rsidP="00FB4D03">
      <w:pPr>
        <w:pStyle w:val="Level3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08EA0840" w14:textId="77777777" w:rsidR="00FB4D03" w:rsidRDefault="00FB4D03" w:rsidP="00FB4D03">
      <w:pPr>
        <w:pStyle w:val="Level3"/>
        <w:rPr>
          <w:b/>
          <w:sz w:val="56"/>
          <w:szCs w:val="56"/>
        </w:rPr>
      </w:pPr>
    </w:p>
    <w:p w14:paraId="0B7D7036" w14:textId="5687769F" w:rsidR="00FB4D03" w:rsidRDefault="00FB4D03" w:rsidP="00FB4D03">
      <w:pPr>
        <w:pStyle w:val="Level3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2</w:t>
      </w:r>
      <w:r w:rsidRPr="00BC7DAF">
        <w:rPr>
          <w:b/>
          <w:sz w:val="56"/>
          <w:szCs w:val="56"/>
        </w:rPr>
        <w:t xml:space="preserve">.0 </w:t>
      </w:r>
      <w:r>
        <w:rPr>
          <w:b/>
          <w:sz w:val="56"/>
          <w:szCs w:val="56"/>
        </w:rPr>
        <w:t>GETTING STARTED</w:t>
      </w:r>
    </w:p>
    <w:p w14:paraId="21550AAE" w14:textId="0B2984E5" w:rsidR="00FB4D03" w:rsidRPr="00DF021C" w:rsidRDefault="00FB4D03" w:rsidP="00DF021C">
      <w:pPr>
        <w:rPr>
          <w:rFonts w:asciiTheme="majorHAnsi" w:hAnsiTheme="majorHAnsi" w:cs="Times New Roman"/>
          <w:b/>
          <w:smallCaps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14:paraId="6E9D123D" w14:textId="77777777" w:rsidR="00DF021C" w:rsidRPr="00DF021C" w:rsidRDefault="00DF021C" w:rsidP="00DF021C">
      <w:pPr>
        <w:pStyle w:val="Level3"/>
        <w:rPr>
          <w:b/>
          <w:sz w:val="36"/>
          <w:szCs w:val="36"/>
        </w:rPr>
      </w:pPr>
      <w:r w:rsidRPr="00DF021C">
        <w:rPr>
          <w:b/>
          <w:sz w:val="36"/>
          <w:szCs w:val="36"/>
        </w:rPr>
        <w:lastRenderedPageBreak/>
        <w:t>2.0 GETTING STARTED</w:t>
      </w:r>
    </w:p>
    <w:p w14:paraId="50F8A9F6" w14:textId="77777777" w:rsidR="00DF021C" w:rsidRPr="00CB3EA4" w:rsidRDefault="00DF021C" w:rsidP="00FB4D03">
      <w:pPr>
        <w:pStyle w:val="Level2"/>
        <w:rPr>
          <w:b w:val="0"/>
          <w:webHidden/>
        </w:rPr>
      </w:pPr>
    </w:p>
    <w:p w14:paraId="76F8D01A" w14:textId="5381A640" w:rsidR="00DF021C" w:rsidRPr="00415F0F" w:rsidRDefault="00FB4D03" w:rsidP="00FB4D03">
      <w:pPr>
        <w:pStyle w:val="Level2"/>
        <w:rPr>
          <w:webHidden/>
          <w:u w:val="single"/>
        </w:rPr>
      </w:pPr>
      <w:proofErr w:type="gramStart"/>
      <w:r w:rsidRPr="00415F0F">
        <w:rPr>
          <w:webHidden/>
          <w:u w:val="single"/>
        </w:rPr>
        <w:t>2.1</w:t>
      </w:r>
      <w:r w:rsidR="00555829">
        <w:rPr>
          <w:webHidden/>
          <w:u w:val="single"/>
        </w:rPr>
        <w:t xml:space="preserve"> </w:t>
      </w:r>
      <w:r w:rsidRPr="00415F0F">
        <w:rPr>
          <w:webHidden/>
          <w:u w:val="single"/>
        </w:rPr>
        <w:t xml:space="preserve"> Installation</w:t>
      </w:r>
      <w:proofErr w:type="gramEnd"/>
    </w:p>
    <w:p w14:paraId="5A4B19D7" w14:textId="77777777" w:rsidR="00323047" w:rsidRDefault="00323047" w:rsidP="00FB4D03">
      <w:pPr>
        <w:pStyle w:val="Level2"/>
        <w:rPr>
          <w:b w:val="0"/>
          <w:webHidden/>
        </w:rPr>
      </w:pPr>
    </w:p>
    <w:p w14:paraId="6A2B08E7" w14:textId="18E20F32" w:rsidR="00CB3EA4" w:rsidRDefault="00323047" w:rsidP="00323047">
      <w:pPr>
        <w:pStyle w:val="NoSpacing"/>
      </w:pPr>
      <w:r w:rsidRPr="00323047">
        <w:rPr>
          <w:webHidden/>
        </w:rPr>
        <w:t xml:space="preserve">The newest version currently available can be </w:t>
      </w:r>
      <w:r>
        <w:rPr>
          <w:webHidden/>
        </w:rPr>
        <w:t>opened here:</w:t>
      </w:r>
      <w:r>
        <w:rPr>
          <w:b/>
          <w:webHidden/>
        </w:rPr>
        <w:t xml:space="preserve"> </w:t>
      </w:r>
      <w:hyperlink r:id="rId10" w:history="1">
        <w:r w:rsidRPr="006D7228">
          <w:rPr>
            <w:rStyle w:val="Hyperlink"/>
          </w:rPr>
          <w:t>https://docs.google.com/forms/d/e/1FAIpQLSen9aeXUfAbT6zPJUTGl960pGZwuy7R1T5lQdR81sQct9yiSw/viewform</w:t>
        </w:r>
      </w:hyperlink>
    </w:p>
    <w:p w14:paraId="2EB8FF58" w14:textId="77777777" w:rsidR="00323047" w:rsidRDefault="00323047" w:rsidP="00323047">
      <w:pPr>
        <w:pStyle w:val="NoSpacing"/>
      </w:pPr>
    </w:p>
    <w:p w14:paraId="40A3F6C5" w14:textId="740F3E62" w:rsidR="00323047" w:rsidRDefault="00323047" w:rsidP="00323047">
      <w:pPr>
        <w:pStyle w:val="NoSpacing"/>
        <w:rPr>
          <w:webHidden/>
        </w:rPr>
      </w:pPr>
      <w:r>
        <w:rPr>
          <w:webHidden/>
        </w:rPr>
        <w:t>After clicking this link, it will take you to the Time-Off Request Sheet in your default browser.</w:t>
      </w:r>
    </w:p>
    <w:p w14:paraId="1B3FCD18" w14:textId="77777777" w:rsidR="00323047" w:rsidRDefault="00323047" w:rsidP="00323047">
      <w:pPr>
        <w:pStyle w:val="NoSpacing"/>
        <w:rPr>
          <w:webHidden/>
        </w:rPr>
      </w:pPr>
    </w:p>
    <w:p w14:paraId="0A28A851" w14:textId="0739CC60" w:rsidR="00323047" w:rsidRDefault="00323047" w:rsidP="00323047">
      <w:pPr>
        <w:pStyle w:val="NoSpacing"/>
        <w:rPr>
          <w:b/>
          <w:webHidden/>
        </w:rPr>
      </w:pPr>
      <w:r w:rsidRPr="00323047">
        <w:rPr>
          <w:b/>
          <w:webHidden/>
        </w:rPr>
        <w:t>To save this link</w:t>
      </w:r>
      <w:r>
        <w:rPr>
          <w:b/>
          <w:webHidden/>
        </w:rPr>
        <w:t xml:space="preserve"> to your desktop for future use</w:t>
      </w:r>
      <w:r w:rsidRPr="00323047">
        <w:rPr>
          <w:b/>
          <w:webHidden/>
        </w:rPr>
        <w:t>:</w:t>
      </w:r>
    </w:p>
    <w:p w14:paraId="4F622B3C" w14:textId="44CC2C3F" w:rsidR="00323047" w:rsidRDefault="00323047" w:rsidP="00323047">
      <w:pPr>
        <w:pStyle w:val="NoSpacing"/>
        <w:rPr>
          <w:b/>
          <w:webHidden/>
        </w:rPr>
      </w:pPr>
    </w:p>
    <w:p w14:paraId="119FB4D7" w14:textId="36E95799" w:rsidR="00087770" w:rsidRPr="00087770" w:rsidRDefault="00087770" w:rsidP="00323047">
      <w:pPr>
        <w:pStyle w:val="NoSpacing"/>
        <w:rPr>
          <w:b/>
          <w:webHidden/>
          <w:sz w:val="34"/>
          <w:szCs w:val="34"/>
        </w:rPr>
      </w:pPr>
      <w:r w:rsidRPr="00087770">
        <w:rPr>
          <w:b/>
          <w:webHidden/>
          <w:sz w:val="34"/>
          <w:szCs w:val="34"/>
        </w:rPr>
        <w:t>WINDOWS/LINUX</w:t>
      </w:r>
    </w:p>
    <w:p w14:paraId="40CF82FA" w14:textId="77777777" w:rsidR="00087770" w:rsidRPr="00087770" w:rsidRDefault="00087770" w:rsidP="00323047">
      <w:pPr>
        <w:pStyle w:val="NoSpacing"/>
        <w:rPr>
          <w:b/>
          <w:webHidden/>
          <w:sz w:val="30"/>
          <w:szCs w:val="30"/>
        </w:rPr>
      </w:pPr>
    </w:p>
    <w:p w14:paraId="67CA34E4" w14:textId="2AF38E3E" w:rsidR="00323047" w:rsidRDefault="003F2FD7" w:rsidP="00323047">
      <w:pPr>
        <w:pStyle w:val="NoSpacing"/>
        <w:rPr>
          <w:b/>
          <w:webHidden/>
        </w:rPr>
      </w:pPr>
      <w:r>
        <w:rPr>
          <w:b/>
          <w:webHidden/>
        </w:rPr>
        <w:t xml:space="preserve">Using </w:t>
      </w:r>
      <w:r w:rsidR="00323047">
        <w:rPr>
          <w:b/>
          <w:webHidden/>
        </w:rPr>
        <w:t>Internet Explorer</w:t>
      </w:r>
    </w:p>
    <w:p w14:paraId="535BFE05" w14:textId="6F0217CA" w:rsidR="00323047" w:rsidRDefault="00323047" w:rsidP="00D84618">
      <w:pPr>
        <w:pStyle w:val="NoSpacing"/>
        <w:numPr>
          <w:ilvl w:val="0"/>
          <w:numId w:val="5"/>
        </w:numPr>
        <w:rPr>
          <w:webHidden/>
        </w:rPr>
      </w:pPr>
      <w:r>
        <w:rPr>
          <w:webHidden/>
        </w:rPr>
        <w:t>At the top of your page, you will find an address bar with the link from above displayed.</w:t>
      </w:r>
    </w:p>
    <w:p w14:paraId="546001B4" w14:textId="2A42F706" w:rsidR="003F2FD7" w:rsidRDefault="003F2FD7" w:rsidP="00D84618">
      <w:pPr>
        <w:pStyle w:val="NoSpacing"/>
        <w:numPr>
          <w:ilvl w:val="0"/>
          <w:numId w:val="5"/>
        </w:numPr>
        <w:rPr>
          <w:webHidden/>
        </w:rPr>
      </w:pPr>
      <w:r>
        <w:rPr>
          <w:webHidden/>
        </w:rPr>
        <w:t xml:space="preserve">If you are using </w:t>
      </w:r>
      <w:r w:rsidRPr="00D84618">
        <w:rPr>
          <w:b/>
          <w:webHidden/>
        </w:rPr>
        <w:t>Windows 7</w:t>
      </w:r>
      <w:r>
        <w:rPr>
          <w:webHidden/>
        </w:rPr>
        <w:t>, h</w:t>
      </w:r>
      <w:r w:rsidR="00323047">
        <w:rPr>
          <w:webHidden/>
        </w:rPr>
        <w:t>over your mouse over the purple square</w:t>
      </w:r>
      <w:r>
        <w:rPr>
          <w:webHidden/>
        </w:rPr>
        <w:t xml:space="preserve"> </w:t>
      </w:r>
      <w:r w:rsidR="00323047">
        <w:rPr>
          <w:webHidden/>
        </w:rPr>
        <w:t>in the left</w:t>
      </w:r>
      <w:r w:rsidR="0077147F">
        <w:rPr>
          <w:webHidden/>
        </w:rPr>
        <w:t>-</w:t>
      </w:r>
      <w:r w:rsidR="00323047">
        <w:rPr>
          <w:webHidden/>
        </w:rPr>
        <w:t xml:space="preserve">hand side of this address bar. You will </w:t>
      </w:r>
      <w:r>
        <w:rPr>
          <w:webHidden/>
        </w:rPr>
        <w:t xml:space="preserve">see that </w:t>
      </w:r>
      <w:r w:rsidR="00323047">
        <w:rPr>
          <w:webHidden/>
        </w:rPr>
        <w:t>“</w:t>
      </w:r>
      <w:r>
        <w:rPr>
          <w:webHidden/>
        </w:rPr>
        <w:t>Drag</w:t>
      </w:r>
      <w:r w:rsidR="00323047">
        <w:rPr>
          <w:webHidden/>
        </w:rPr>
        <w:t xml:space="preserve"> to taskbar to pin site”</w:t>
      </w:r>
      <w:r>
        <w:rPr>
          <w:webHidden/>
        </w:rPr>
        <w:t xml:space="preserve"> appears.</w:t>
      </w:r>
    </w:p>
    <w:p w14:paraId="48EBC679" w14:textId="7CC7937D" w:rsidR="00323047" w:rsidRDefault="00323047" w:rsidP="00D84618">
      <w:pPr>
        <w:pStyle w:val="NoSpacing"/>
        <w:numPr>
          <w:ilvl w:val="1"/>
          <w:numId w:val="5"/>
        </w:numPr>
        <w:rPr>
          <w:webHidden/>
        </w:rPr>
      </w:pPr>
      <w:r>
        <w:rPr>
          <w:webHidden/>
        </w:rPr>
        <w:t>Click and drag that purple square onto your desktop, folder, etc., of your choice</w:t>
      </w:r>
      <w:r w:rsidR="003F2FD7">
        <w:rPr>
          <w:webHidden/>
        </w:rPr>
        <w:t>.</w:t>
      </w:r>
    </w:p>
    <w:p w14:paraId="3EFFF786" w14:textId="251D3B72" w:rsidR="003F2FD7" w:rsidRPr="00D14E16" w:rsidRDefault="003F2FD7" w:rsidP="00D84618">
      <w:pPr>
        <w:pStyle w:val="NoSpacing"/>
        <w:numPr>
          <w:ilvl w:val="2"/>
          <w:numId w:val="5"/>
        </w:numPr>
        <w:rPr>
          <w:i/>
          <w:webHidden/>
        </w:rPr>
      </w:pPr>
      <w:r w:rsidRPr="00D14E16">
        <w:rPr>
          <w:i/>
          <w:webHidden/>
        </w:rPr>
        <w:t>Desktop is suggested for easy access</w:t>
      </w:r>
    </w:p>
    <w:p w14:paraId="1313E094" w14:textId="6FCB6A38" w:rsidR="00D84618" w:rsidRDefault="00D84618" w:rsidP="00D84618">
      <w:pPr>
        <w:pStyle w:val="NoSpacing"/>
        <w:numPr>
          <w:ilvl w:val="0"/>
          <w:numId w:val="5"/>
        </w:numPr>
        <w:rPr>
          <w:webHidden/>
        </w:rPr>
      </w:pPr>
      <w:r>
        <w:rPr>
          <w:webHidden/>
        </w:rPr>
        <w:t>If Step 2 was unsuccessful, o</w:t>
      </w:r>
      <w:r w:rsidR="00555829">
        <w:rPr>
          <w:webHidden/>
        </w:rPr>
        <w:t>r</w:t>
      </w:r>
      <w:r>
        <w:rPr>
          <w:webHidden/>
        </w:rPr>
        <w:t xml:space="preserve"> if you’re using </w:t>
      </w:r>
      <w:r w:rsidRPr="00D84618">
        <w:rPr>
          <w:b/>
          <w:webHidden/>
        </w:rPr>
        <w:t>Windows 10</w:t>
      </w:r>
      <w:r>
        <w:rPr>
          <w:webHidden/>
        </w:rPr>
        <w:t>, copy the link from above.</w:t>
      </w:r>
    </w:p>
    <w:p w14:paraId="3E0C0A4A" w14:textId="2384E37A" w:rsidR="00D84618" w:rsidRDefault="00D84618" w:rsidP="00D84618">
      <w:pPr>
        <w:pStyle w:val="NoSpacing"/>
        <w:numPr>
          <w:ilvl w:val="1"/>
          <w:numId w:val="5"/>
        </w:numPr>
        <w:rPr>
          <w:webHidden/>
        </w:rPr>
      </w:pPr>
      <w:r>
        <w:rPr>
          <w:webHidden/>
        </w:rPr>
        <w:t>Right click on an open space on your desktop</w:t>
      </w:r>
    </w:p>
    <w:p w14:paraId="6BFE240C" w14:textId="48B48A98" w:rsidR="00D84618" w:rsidRDefault="00D84618" w:rsidP="00D84618">
      <w:pPr>
        <w:pStyle w:val="NoSpacing"/>
        <w:numPr>
          <w:ilvl w:val="1"/>
          <w:numId w:val="5"/>
        </w:numPr>
        <w:rPr>
          <w:webHidden/>
        </w:rPr>
      </w:pPr>
      <w:r>
        <w:rPr>
          <w:webHidden/>
        </w:rPr>
        <w:t>Left click on “New” and select “Shortcut”. You will then be prompted to enter in your desired destination.</w:t>
      </w:r>
    </w:p>
    <w:p w14:paraId="3BBC7A81" w14:textId="5135B9FE" w:rsidR="00D84618" w:rsidRDefault="00D84618" w:rsidP="00D84618">
      <w:pPr>
        <w:pStyle w:val="NoSpacing"/>
        <w:numPr>
          <w:ilvl w:val="1"/>
          <w:numId w:val="5"/>
        </w:numPr>
        <w:rPr>
          <w:webHidden/>
        </w:rPr>
      </w:pPr>
      <w:r>
        <w:rPr>
          <w:webHidden/>
        </w:rPr>
        <w:t xml:space="preserve">Paste your copied link from above. </w:t>
      </w:r>
    </w:p>
    <w:p w14:paraId="5BA52B20" w14:textId="37C1B5A1" w:rsidR="00D14E16" w:rsidRDefault="00D14E16" w:rsidP="00D14E16">
      <w:pPr>
        <w:pStyle w:val="NoSpacing"/>
        <w:numPr>
          <w:ilvl w:val="0"/>
          <w:numId w:val="5"/>
        </w:numPr>
        <w:rPr>
          <w:webHidden/>
        </w:rPr>
      </w:pPr>
      <w:r>
        <w:rPr>
          <w:webHidden/>
        </w:rPr>
        <w:t>To change the icon’s image and/or name, right click on the icon, select “properties”.</w:t>
      </w:r>
    </w:p>
    <w:p w14:paraId="62D59BAA" w14:textId="30953190" w:rsidR="00D14E16" w:rsidRDefault="00D14E16" w:rsidP="00D14E16">
      <w:pPr>
        <w:pStyle w:val="NoSpacing"/>
        <w:numPr>
          <w:ilvl w:val="1"/>
          <w:numId w:val="5"/>
        </w:numPr>
        <w:rPr>
          <w:webHidden/>
        </w:rPr>
      </w:pPr>
      <w:r>
        <w:rPr>
          <w:webHidden/>
        </w:rPr>
        <w:t>Under “Web Document”, select “Change Icon”, or under “General”, you may change the icon’s name.</w:t>
      </w:r>
    </w:p>
    <w:p w14:paraId="0F720B03" w14:textId="1F461FEF" w:rsidR="003F2FD7" w:rsidRDefault="003F2FD7" w:rsidP="00D84618">
      <w:pPr>
        <w:pStyle w:val="NoSpacing"/>
        <w:numPr>
          <w:ilvl w:val="0"/>
          <w:numId w:val="5"/>
        </w:numPr>
        <w:rPr>
          <w:b/>
          <w:webHidden/>
        </w:rPr>
      </w:pPr>
      <w:r w:rsidRPr="00087770">
        <w:rPr>
          <w:b/>
          <w:webHidden/>
        </w:rPr>
        <w:t xml:space="preserve">To ensure proper </w:t>
      </w:r>
      <w:r w:rsidR="00D14E16" w:rsidRPr="00087770">
        <w:rPr>
          <w:b/>
          <w:webHidden/>
        </w:rPr>
        <w:t>set-up</w:t>
      </w:r>
      <w:r w:rsidRPr="00087770">
        <w:rPr>
          <w:b/>
          <w:webHidden/>
        </w:rPr>
        <w:t xml:space="preserve">, close your browser and double click the icon you just </w:t>
      </w:r>
      <w:r w:rsidR="00415F0F" w:rsidRPr="00087770">
        <w:rPr>
          <w:b/>
          <w:webHidden/>
        </w:rPr>
        <w:t xml:space="preserve">   </w:t>
      </w:r>
      <w:r w:rsidRPr="00087770">
        <w:rPr>
          <w:b/>
          <w:webHidden/>
        </w:rPr>
        <w:t>placed on your computer.</w:t>
      </w:r>
    </w:p>
    <w:p w14:paraId="6043C81F" w14:textId="5F2CB7E0" w:rsidR="00555829" w:rsidRPr="00555829" w:rsidRDefault="00555829" w:rsidP="00555829">
      <w:pPr>
        <w:pStyle w:val="NoSpacing"/>
        <w:numPr>
          <w:ilvl w:val="1"/>
          <w:numId w:val="5"/>
        </w:numPr>
        <w:rPr>
          <w:b/>
          <w:webHidden/>
        </w:rPr>
      </w:pPr>
      <w:r>
        <w:rPr>
          <w:webHidden/>
        </w:rPr>
        <w:t>The Time-Off Request form should then appear.</w:t>
      </w:r>
    </w:p>
    <w:p w14:paraId="5A11711C" w14:textId="77777777" w:rsidR="00D14E16" w:rsidRDefault="00D14E16" w:rsidP="00D14E16">
      <w:pPr>
        <w:pStyle w:val="NoSpacing"/>
        <w:rPr>
          <w:webHidden/>
        </w:rPr>
      </w:pPr>
    </w:p>
    <w:p w14:paraId="7D66F2D0" w14:textId="6CFC731A" w:rsidR="003F2FD7" w:rsidRDefault="003F2FD7" w:rsidP="003F2FD7">
      <w:pPr>
        <w:pStyle w:val="NoSpacing"/>
        <w:rPr>
          <w:b/>
          <w:webHidden/>
        </w:rPr>
      </w:pPr>
      <w:r>
        <w:rPr>
          <w:b/>
          <w:webHidden/>
        </w:rPr>
        <w:t>Using Firefox</w:t>
      </w:r>
    </w:p>
    <w:p w14:paraId="7407A786" w14:textId="77777777" w:rsidR="00087770" w:rsidRDefault="00087770" w:rsidP="00087770">
      <w:pPr>
        <w:pStyle w:val="NoSpacing"/>
        <w:numPr>
          <w:ilvl w:val="0"/>
          <w:numId w:val="6"/>
        </w:numPr>
        <w:rPr>
          <w:webHidden/>
        </w:rPr>
      </w:pPr>
      <w:r>
        <w:rPr>
          <w:webHidden/>
        </w:rPr>
        <w:t>At the top of your page, you will find an address bar with the link from above displayed.</w:t>
      </w:r>
    </w:p>
    <w:p w14:paraId="64B2A9DA" w14:textId="0AF510D9" w:rsidR="00087770" w:rsidRDefault="00087770" w:rsidP="00087770">
      <w:pPr>
        <w:pStyle w:val="NoSpacing"/>
        <w:numPr>
          <w:ilvl w:val="0"/>
          <w:numId w:val="6"/>
        </w:numPr>
        <w:rPr>
          <w:webHidden/>
        </w:rPr>
      </w:pPr>
      <w:r>
        <w:rPr>
          <w:webHidden/>
        </w:rPr>
        <w:t xml:space="preserve">If you are using either </w:t>
      </w:r>
      <w:r w:rsidRPr="00D84618">
        <w:rPr>
          <w:b/>
          <w:webHidden/>
        </w:rPr>
        <w:t>Windows 7</w:t>
      </w:r>
      <w:r>
        <w:rPr>
          <w:b/>
          <w:webHidden/>
        </w:rPr>
        <w:t xml:space="preserve"> or</w:t>
      </w:r>
      <w:r w:rsidRPr="00087770">
        <w:rPr>
          <w:b/>
          <w:webHidden/>
        </w:rPr>
        <w:t xml:space="preserve"> </w:t>
      </w:r>
      <w:r w:rsidRPr="00D84618">
        <w:rPr>
          <w:b/>
          <w:webHidden/>
        </w:rPr>
        <w:t>Windows 10</w:t>
      </w:r>
      <w:r>
        <w:rPr>
          <w:webHidden/>
        </w:rPr>
        <w:t>, hover your mouse over the lock in the left</w:t>
      </w:r>
      <w:r w:rsidR="0077147F">
        <w:rPr>
          <w:webHidden/>
        </w:rPr>
        <w:t>-</w:t>
      </w:r>
      <w:r>
        <w:rPr>
          <w:webHidden/>
        </w:rPr>
        <w:t>hand side of this address bar. You will see that “Verified by: Google Inc.” appears.</w:t>
      </w:r>
    </w:p>
    <w:p w14:paraId="352AF8DF" w14:textId="6CBE38A9" w:rsidR="00087770" w:rsidRDefault="00087770" w:rsidP="00087770">
      <w:pPr>
        <w:pStyle w:val="NoSpacing"/>
        <w:numPr>
          <w:ilvl w:val="1"/>
          <w:numId w:val="6"/>
        </w:numPr>
        <w:rPr>
          <w:webHidden/>
        </w:rPr>
      </w:pPr>
      <w:r>
        <w:rPr>
          <w:webHidden/>
        </w:rPr>
        <w:t>Click and drag the lock onto your desktop, folder, etc., of your choice.</w:t>
      </w:r>
    </w:p>
    <w:p w14:paraId="4C9A5356" w14:textId="77777777" w:rsidR="00087770" w:rsidRPr="00D14E16" w:rsidRDefault="00087770" w:rsidP="00087770">
      <w:pPr>
        <w:pStyle w:val="NoSpacing"/>
        <w:numPr>
          <w:ilvl w:val="2"/>
          <w:numId w:val="6"/>
        </w:numPr>
        <w:rPr>
          <w:i/>
          <w:webHidden/>
        </w:rPr>
      </w:pPr>
      <w:r w:rsidRPr="00D14E16">
        <w:rPr>
          <w:i/>
          <w:webHidden/>
        </w:rPr>
        <w:t>Desktop is suggested for easy access</w:t>
      </w:r>
    </w:p>
    <w:p w14:paraId="577BD94A" w14:textId="78F2999D" w:rsidR="00087770" w:rsidRDefault="00087770" w:rsidP="00087770">
      <w:pPr>
        <w:pStyle w:val="NoSpacing"/>
        <w:numPr>
          <w:ilvl w:val="0"/>
          <w:numId w:val="6"/>
        </w:numPr>
        <w:rPr>
          <w:webHidden/>
        </w:rPr>
      </w:pPr>
      <w:r>
        <w:rPr>
          <w:webHidden/>
        </w:rPr>
        <w:t>If Step 2 was unsuccessful, highlight and copy the link from above.</w:t>
      </w:r>
    </w:p>
    <w:p w14:paraId="454BDDEC" w14:textId="77777777" w:rsidR="00087770" w:rsidRDefault="00087770" w:rsidP="00087770">
      <w:pPr>
        <w:pStyle w:val="NoSpacing"/>
        <w:numPr>
          <w:ilvl w:val="1"/>
          <w:numId w:val="6"/>
        </w:numPr>
        <w:rPr>
          <w:webHidden/>
        </w:rPr>
      </w:pPr>
      <w:r>
        <w:rPr>
          <w:webHidden/>
        </w:rPr>
        <w:t>Right click on an open space on your desktop</w:t>
      </w:r>
    </w:p>
    <w:p w14:paraId="0A8D921C" w14:textId="77777777" w:rsidR="00087770" w:rsidRDefault="00087770" w:rsidP="00087770">
      <w:pPr>
        <w:pStyle w:val="NoSpacing"/>
        <w:numPr>
          <w:ilvl w:val="1"/>
          <w:numId w:val="6"/>
        </w:numPr>
        <w:rPr>
          <w:webHidden/>
        </w:rPr>
      </w:pPr>
      <w:r>
        <w:rPr>
          <w:webHidden/>
        </w:rPr>
        <w:t>Left click on “New” and select “Shortcut”. You will then be prompted to enter in your desired destination.</w:t>
      </w:r>
    </w:p>
    <w:p w14:paraId="742AFACF" w14:textId="77777777" w:rsidR="00087770" w:rsidRDefault="00087770" w:rsidP="00087770">
      <w:pPr>
        <w:pStyle w:val="NoSpacing"/>
        <w:numPr>
          <w:ilvl w:val="1"/>
          <w:numId w:val="6"/>
        </w:numPr>
        <w:rPr>
          <w:webHidden/>
        </w:rPr>
      </w:pPr>
      <w:r>
        <w:rPr>
          <w:webHidden/>
        </w:rPr>
        <w:t xml:space="preserve">Paste your copied link from above. </w:t>
      </w:r>
    </w:p>
    <w:p w14:paraId="2FE4D1B5" w14:textId="77777777" w:rsidR="00087770" w:rsidRDefault="00087770" w:rsidP="00087770">
      <w:pPr>
        <w:pStyle w:val="NoSpacing"/>
        <w:numPr>
          <w:ilvl w:val="0"/>
          <w:numId w:val="6"/>
        </w:numPr>
        <w:rPr>
          <w:webHidden/>
        </w:rPr>
      </w:pPr>
      <w:r>
        <w:rPr>
          <w:webHidden/>
        </w:rPr>
        <w:t>To change the icon’s image and/or name, right click on the icon, select “properties”.</w:t>
      </w:r>
    </w:p>
    <w:p w14:paraId="784DE5FE" w14:textId="77777777" w:rsidR="00087770" w:rsidRDefault="00087770" w:rsidP="00087770">
      <w:pPr>
        <w:pStyle w:val="NoSpacing"/>
        <w:numPr>
          <w:ilvl w:val="1"/>
          <w:numId w:val="6"/>
        </w:numPr>
        <w:rPr>
          <w:webHidden/>
        </w:rPr>
      </w:pPr>
      <w:r>
        <w:rPr>
          <w:webHidden/>
        </w:rPr>
        <w:t>Under “Web Document”, select “Change Icon”, or under “General”, you may change the icon’s name.</w:t>
      </w:r>
    </w:p>
    <w:p w14:paraId="0DDCDC4F" w14:textId="547E4DE8" w:rsidR="003F2FD7" w:rsidRDefault="00087770" w:rsidP="00087770">
      <w:pPr>
        <w:pStyle w:val="NoSpacing"/>
        <w:numPr>
          <w:ilvl w:val="0"/>
          <w:numId w:val="6"/>
        </w:numPr>
        <w:rPr>
          <w:b/>
          <w:webHidden/>
        </w:rPr>
      </w:pPr>
      <w:r w:rsidRPr="00087770">
        <w:rPr>
          <w:b/>
          <w:webHidden/>
        </w:rPr>
        <w:t>To ensure proper set-up, close your browser and double click the icon you just    placed on your computer.</w:t>
      </w:r>
    </w:p>
    <w:p w14:paraId="0C7FAB81" w14:textId="0731DF09" w:rsidR="00555829" w:rsidRPr="00555829" w:rsidRDefault="00555829" w:rsidP="00555829">
      <w:pPr>
        <w:pStyle w:val="NoSpacing"/>
        <w:numPr>
          <w:ilvl w:val="1"/>
          <w:numId w:val="6"/>
        </w:numPr>
        <w:rPr>
          <w:b/>
          <w:webHidden/>
        </w:rPr>
      </w:pPr>
      <w:r>
        <w:rPr>
          <w:webHidden/>
        </w:rPr>
        <w:lastRenderedPageBreak/>
        <w:t>The Time-Off Request form should then appear.</w:t>
      </w:r>
    </w:p>
    <w:p w14:paraId="1AE58C92" w14:textId="77777777" w:rsidR="00555829" w:rsidRPr="00087770" w:rsidRDefault="00555829" w:rsidP="00555829">
      <w:pPr>
        <w:pStyle w:val="NoSpacing"/>
        <w:ind w:left="720"/>
        <w:rPr>
          <w:b/>
          <w:webHidden/>
        </w:rPr>
      </w:pPr>
    </w:p>
    <w:p w14:paraId="7D22E707" w14:textId="5FF8EEFF" w:rsidR="00087770" w:rsidRDefault="00087770" w:rsidP="00087770">
      <w:pPr>
        <w:pStyle w:val="NoSpacing"/>
        <w:rPr>
          <w:b/>
          <w:webHidden/>
        </w:rPr>
      </w:pPr>
      <w:r>
        <w:rPr>
          <w:b/>
          <w:webHidden/>
        </w:rPr>
        <w:t>Using Google Chrome</w:t>
      </w:r>
    </w:p>
    <w:p w14:paraId="4EFA6A3F" w14:textId="77777777" w:rsidR="00087770" w:rsidRDefault="00087770" w:rsidP="00087770">
      <w:pPr>
        <w:pStyle w:val="NoSpacing"/>
        <w:numPr>
          <w:ilvl w:val="0"/>
          <w:numId w:val="7"/>
        </w:numPr>
        <w:rPr>
          <w:webHidden/>
        </w:rPr>
      </w:pPr>
      <w:r>
        <w:rPr>
          <w:webHidden/>
        </w:rPr>
        <w:t>At the top of your page, you will find an address bar with the link from above displayed.</w:t>
      </w:r>
    </w:p>
    <w:p w14:paraId="77CADDCE" w14:textId="35B5F555" w:rsidR="00087770" w:rsidRDefault="00087770" w:rsidP="00087770">
      <w:pPr>
        <w:pStyle w:val="NoSpacing"/>
        <w:numPr>
          <w:ilvl w:val="0"/>
          <w:numId w:val="7"/>
        </w:numPr>
        <w:rPr>
          <w:webHidden/>
        </w:rPr>
      </w:pPr>
      <w:r>
        <w:rPr>
          <w:webHidden/>
        </w:rPr>
        <w:t xml:space="preserve">If you are using either </w:t>
      </w:r>
      <w:r w:rsidRPr="00D84618">
        <w:rPr>
          <w:b/>
          <w:webHidden/>
        </w:rPr>
        <w:t>Windows 7</w:t>
      </w:r>
      <w:r>
        <w:rPr>
          <w:b/>
          <w:webHidden/>
        </w:rPr>
        <w:t xml:space="preserve"> or</w:t>
      </w:r>
      <w:r w:rsidRPr="00087770">
        <w:rPr>
          <w:b/>
          <w:webHidden/>
        </w:rPr>
        <w:t xml:space="preserve"> </w:t>
      </w:r>
      <w:r w:rsidRPr="00D84618">
        <w:rPr>
          <w:b/>
          <w:webHidden/>
        </w:rPr>
        <w:t>Windows 10</w:t>
      </w:r>
      <w:r>
        <w:rPr>
          <w:webHidden/>
        </w:rPr>
        <w:t>, hover your mouse over the button that contains a lock and the word “Secure” in the left</w:t>
      </w:r>
      <w:r w:rsidR="0077147F">
        <w:rPr>
          <w:webHidden/>
        </w:rPr>
        <w:t>-</w:t>
      </w:r>
      <w:r>
        <w:rPr>
          <w:webHidden/>
        </w:rPr>
        <w:t>hand side of this address bar. You will see that “View site information” appears.</w:t>
      </w:r>
    </w:p>
    <w:p w14:paraId="3CAC2FC2" w14:textId="77777777" w:rsidR="00087770" w:rsidRDefault="00087770" w:rsidP="00087770">
      <w:pPr>
        <w:pStyle w:val="NoSpacing"/>
        <w:numPr>
          <w:ilvl w:val="1"/>
          <w:numId w:val="7"/>
        </w:numPr>
        <w:rPr>
          <w:webHidden/>
        </w:rPr>
      </w:pPr>
      <w:r>
        <w:rPr>
          <w:webHidden/>
        </w:rPr>
        <w:t>Click and drag the lock onto your desktop, folder, etc., of your choice.</w:t>
      </w:r>
    </w:p>
    <w:p w14:paraId="34B0EC23" w14:textId="77777777" w:rsidR="00087770" w:rsidRPr="00D14E16" w:rsidRDefault="00087770" w:rsidP="00087770">
      <w:pPr>
        <w:pStyle w:val="NoSpacing"/>
        <w:numPr>
          <w:ilvl w:val="2"/>
          <w:numId w:val="7"/>
        </w:numPr>
        <w:rPr>
          <w:i/>
          <w:webHidden/>
        </w:rPr>
      </w:pPr>
      <w:r w:rsidRPr="00D14E16">
        <w:rPr>
          <w:i/>
          <w:webHidden/>
        </w:rPr>
        <w:t>Desktop is suggested for easy access</w:t>
      </w:r>
    </w:p>
    <w:p w14:paraId="025FB936" w14:textId="29D0141D" w:rsidR="00087770" w:rsidRDefault="00087770" w:rsidP="00087770">
      <w:pPr>
        <w:pStyle w:val="NoSpacing"/>
        <w:numPr>
          <w:ilvl w:val="0"/>
          <w:numId w:val="7"/>
        </w:numPr>
        <w:rPr>
          <w:webHidden/>
        </w:rPr>
      </w:pPr>
      <w:r>
        <w:rPr>
          <w:webHidden/>
        </w:rPr>
        <w:t>If Step 2 was unsuccessful, highlight and copy the link from above.</w:t>
      </w:r>
    </w:p>
    <w:p w14:paraId="2D50EC77" w14:textId="77777777" w:rsidR="00087770" w:rsidRDefault="00087770" w:rsidP="00087770">
      <w:pPr>
        <w:pStyle w:val="NoSpacing"/>
        <w:numPr>
          <w:ilvl w:val="1"/>
          <w:numId w:val="7"/>
        </w:numPr>
        <w:rPr>
          <w:webHidden/>
        </w:rPr>
      </w:pPr>
      <w:r>
        <w:rPr>
          <w:webHidden/>
        </w:rPr>
        <w:t>Right click on an open space on your desktop</w:t>
      </w:r>
    </w:p>
    <w:p w14:paraId="148C4C47" w14:textId="77777777" w:rsidR="00087770" w:rsidRDefault="00087770" w:rsidP="00087770">
      <w:pPr>
        <w:pStyle w:val="NoSpacing"/>
        <w:numPr>
          <w:ilvl w:val="1"/>
          <w:numId w:val="7"/>
        </w:numPr>
        <w:rPr>
          <w:webHidden/>
        </w:rPr>
      </w:pPr>
      <w:r>
        <w:rPr>
          <w:webHidden/>
        </w:rPr>
        <w:t>Left click on “New” and select “Shortcut”. You will then be prompted to enter in your desired destination.</w:t>
      </w:r>
    </w:p>
    <w:p w14:paraId="65570F5D" w14:textId="77777777" w:rsidR="00087770" w:rsidRDefault="00087770" w:rsidP="00087770">
      <w:pPr>
        <w:pStyle w:val="NoSpacing"/>
        <w:numPr>
          <w:ilvl w:val="1"/>
          <w:numId w:val="7"/>
        </w:numPr>
        <w:rPr>
          <w:webHidden/>
        </w:rPr>
      </w:pPr>
      <w:r>
        <w:rPr>
          <w:webHidden/>
        </w:rPr>
        <w:t xml:space="preserve">Paste your copied link from above. </w:t>
      </w:r>
    </w:p>
    <w:p w14:paraId="57F55F3D" w14:textId="77777777" w:rsidR="00087770" w:rsidRDefault="00087770" w:rsidP="00087770">
      <w:pPr>
        <w:pStyle w:val="NoSpacing"/>
        <w:numPr>
          <w:ilvl w:val="0"/>
          <w:numId w:val="7"/>
        </w:numPr>
        <w:rPr>
          <w:webHidden/>
        </w:rPr>
      </w:pPr>
      <w:r>
        <w:rPr>
          <w:webHidden/>
        </w:rPr>
        <w:t>To change the icon’s image and/or name, right click on the icon, select “properties”.</w:t>
      </w:r>
    </w:p>
    <w:p w14:paraId="7B539C0C" w14:textId="77777777" w:rsidR="00087770" w:rsidRDefault="00087770" w:rsidP="00087770">
      <w:pPr>
        <w:pStyle w:val="NoSpacing"/>
        <w:numPr>
          <w:ilvl w:val="1"/>
          <w:numId w:val="7"/>
        </w:numPr>
        <w:rPr>
          <w:webHidden/>
        </w:rPr>
      </w:pPr>
      <w:r>
        <w:rPr>
          <w:webHidden/>
        </w:rPr>
        <w:t>Under “Web Document”, select “Change Icon”, or under “General”, you may change the icon’s name.</w:t>
      </w:r>
    </w:p>
    <w:p w14:paraId="51965FFC" w14:textId="77777777" w:rsidR="00087770" w:rsidRDefault="00087770" w:rsidP="00087770">
      <w:pPr>
        <w:pStyle w:val="NoSpacing"/>
        <w:numPr>
          <w:ilvl w:val="0"/>
          <w:numId w:val="7"/>
        </w:numPr>
        <w:rPr>
          <w:b/>
          <w:webHidden/>
        </w:rPr>
      </w:pPr>
      <w:r w:rsidRPr="00087770">
        <w:rPr>
          <w:b/>
          <w:webHidden/>
        </w:rPr>
        <w:t>To ensure proper set-up, close your browser and double click the icon you just    placed on your computer.</w:t>
      </w:r>
    </w:p>
    <w:p w14:paraId="604EFB75" w14:textId="5111A833" w:rsidR="00D30301" w:rsidRDefault="00D30301" w:rsidP="00D30301">
      <w:pPr>
        <w:pStyle w:val="NoSpacing"/>
        <w:numPr>
          <w:ilvl w:val="1"/>
          <w:numId w:val="7"/>
        </w:numPr>
        <w:rPr>
          <w:b/>
          <w:webHidden/>
        </w:rPr>
      </w:pPr>
      <w:r>
        <w:rPr>
          <w:webHidden/>
        </w:rPr>
        <w:t>The Time-Off Request form should then appear.</w:t>
      </w:r>
    </w:p>
    <w:p w14:paraId="141C02AF" w14:textId="77777777" w:rsidR="00087770" w:rsidRPr="00087770" w:rsidRDefault="00087770" w:rsidP="00087770">
      <w:pPr>
        <w:pStyle w:val="NoSpacing"/>
        <w:rPr>
          <w:b/>
        </w:rPr>
      </w:pPr>
    </w:p>
    <w:p w14:paraId="270D2681" w14:textId="1B2920FB" w:rsidR="00555829" w:rsidRDefault="00087770" w:rsidP="00F069B3">
      <w:pPr>
        <w:rPr>
          <w:rFonts w:ascii="Times New Roman" w:hAnsi="Times New Roman"/>
          <w:b/>
          <w:sz w:val="34"/>
          <w:szCs w:val="34"/>
        </w:rPr>
      </w:pPr>
      <w:r w:rsidRPr="00D30301">
        <w:rPr>
          <w:rFonts w:ascii="Times New Roman" w:hAnsi="Times New Roman"/>
          <w:b/>
          <w:sz w:val="34"/>
          <w:szCs w:val="34"/>
        </w:rPr>
        <w:t>MAC</w:t>
      </w:r>
    </w:p>
    <w:p w14:paraId="13E2EF50" w14:textId="77777777" w:rsidR="002D6A90" w:rsidRPr="00F069B3" w:rsidRDefault="002D6A90" w:rsidP="00F069B3">
      <w:pPr>
        <w:rPr>
          <w:rFonts w:ascii="Times New Roman" w:hAnsi="Times New Roman"/>
          <w:b/>
          <w:webHidden/>
          <w:sz w:val="34"/>
          <w:szCs w:val="34"/>
        </w:rPr>
      </w:pPr>
    </w:p>
    <w:p w14:paraId="1F5A2E53" w14:textId="3E8AF37D" w:rsidR="00087770" w:rsidRDefault="00087770" w:rsidP="00087770">
      <w:pPr>
        <w:pStyle w:val="NoSpacing"/>
        <w:rPr>
          <w:b/>
          <w:webHidden/>
        </w:rPr>
      </w:pPr>
      <w:r>
        <w:rPr>
          <w:b/>
          <w:webHidden/>
        </w:rPr>
        <w:t>Using Firefox</w:t>
      </w:r>
    </w:p>
    <w:p w14:paraId="0B28702C" w14:textId="77777777" w:rsidR="00F069B3" w:rsidRDefault="00F069B3" w:rsidP="00F069B3">
      <w:pPr>
        <w:pStyle w:val="NoSpacing"/>
        <w:numPr>
          <w:ilvl w:val="0"/>
          <w:numId w:val="10"/>
        </w:numPr>
        <w:rPr>
          <w:webHidden/>
        </w:rPr>
      </w:pPr>
      <w:r>
        <w:rPr>
          <w:webHidden/>
        </w:rPr>
        <w:t>At the top of your page, you will find an address bar with the link from above displayed.</w:t>
      </w:r>
    </w:p>
    <w:p w14:paraId="296409FF" w14:textId="1CEC3CA5" w:rsidR="00F069B3" w:rsidRDefault="00F069B3" w:rsidP="00F069B3">
      <w:pPr>
        <w:pStyle w:val="NoSpacing"/>
        <w:numPr>
          <w:ilvl w:val="0"/>
          <w:numId w:val="10"/>
        </w:numPr>
        <w:rPr>
          <w:webHidden/>
        </w:rPr>
      </w:pPr>
      <w:r>
        <w:rPr>
          <w:webHidden/>
        </w:rPr>
        <w:t>Hover</w:t>
      </w:r>
      <w:r>
        <w:rPr>
          <w:webHidden/>
        </w:rPr>
        <w:t xml:space="preserve"> your mouse over the lock in the </w:t>
      </w:r>
      <w:r w:rsidR="00DA7737">
        <w:rPr>
          <w:webHidden/>
        </w:rPr>
        <w:t>left-hand</w:t>
      </w:r>
      <w:r>
        <w:rPr>
          <w:webHidden/>
        </w:rPr>
        <w:t xml:space="preserve"> side of this address bar. You will see that “Verified by: Google Inc.” appears.</w:t>
      </w:r>
    </w:p>
    <w:p w14:paraId="7DE05672" w14:textId="77777777" w:rsidR="00F069B3" w:rsidRDefault="00F069B3" w:rsidP="00F069B3">
      <w:pPr>
        <w:pStyle w:val="NoSpacing"/>
        <w:numPr>
          <w:ilvl w:val="1"/>
          <w:numId w:val="10"/>
        </w:numPr>
        <w:rPr>
          <w:webHidden/>
        </w:rPr>
      </w:pPr>
      <w:r>
        <w:rPr>
          <w:webHidden/>
        </w:rPr>
        <w:t>Click and drag the lock onto your desktop, folder, etc., of your choice.</w:t>
      </w:r>
    </w:p>
    <w:p w14:paraId="22615950" w14:textId="77777777" w:rsidR="00F069B3" w:rsidRPr="00D14E16" w:rsidRDefault="00F069B3" w:rsidP="00F069B3">
      <w:pPr>
        <w:pStyle w:val="NoSpacing"/>
        <w:numPr>
          <w:ilvl w:val="2"/>
          <w:numId w:val="10"/>
        </w:numPr>
        <w:rPr>
          <w:i/>
          <w:webHidden/>
        </w:rPr>
      </w:pPr>
      <w:r w:rsidRPr="00D14E16">
        <w:rPr>
          <w:i/>
          <w:webHidden/>
        </w:rPr>
        <w:t>Desktop is suggested for easy access</w:t>
      </w:r>
    </w:p>
    <w:p w14:paraId="06CCFFE4" w14:textId="77777777" w:rsidR="00D53E78" w:rsidRPr="00D53E78" w:rsidRDefault="00D53E78" w:rsidP="00F069B3">
      <w:pPr>
        <w:pStyle w:val="NoSpacing"/>
        <w:numPr>
          <w:ilvl w:val="0"/>
          <w:numId w:val="10"/>
        </w:numPr>
        <w:rPr>
          <w:b/>
          <w:webHidden/>
        </w:rPr>
      </w:pPr>
      <w:r>
        <w:rPr>
          <w:webHidden/>
        </w:rPr>
        <w:t>To change the icon’s name, right click on the icon, select “Rename”.</w:t>
      </w:r>
    </w:p>
    <w:p w14:paraId="1575E1AE" w14:textId="2430FFAB" w:rsidR="00F069B3" w:rsidRDefault="00F069B3" w:rsidP="00F069B3">
      <w:pPr>
        <w:pStyle w:val="NoSpacing"/>
        <w:numPr>
          <w:ilvl w:val="0"/>
          <w:numId w:val="10"/>
        </w:numPr>
        <w:rPr>
          <w:b/>
          <w:webHidden/>
        </w:rPr>
      </w:pPr>
      <w:r w:rsidRPr="00087770">
        <w:rPr>
          <w:b/>
          <w:webHidden/>
        </w:rPr>
        <w:t>To ensure proper set-up, close your browser and double click the icon you just    placed on your computer.</w:t>
      </w:r>
    </w:p>
    <w:p w14:paraId="665F9059" w14:textId="77777777" w:rsidR="00F069B3" w:rsidRPr="00555829" w:rsidRDefault="00F069B3" w:rsidP="00F069B3">
      <w:pPr>
        <w:pStyle w:val="NoSpacing"/>
        <w:numPr>
          <w:ilvl w:val="1"/>
          <w:numId w:val="10"/>
        </w:numPr>
        <w:rPr>
          <w:b/>
          <w:webHidden/>
        </w:rPr>
      </w:pPr>
      <w:r>
        <w:rPr>
          <w:webHidden/>
        </w:rPr>
        <w:t>The Time-Off Request form should then appear.</w:t>
      </w:r>
    </w:p>
    <w:p w14:paraId="73ABC6F7" w14:textId="77777777" w:rsidR="00555829" w:rsidRDefault="00555829" w:rsidP="00087770">
      <w:pPr>
        <w:pStyle w:val="NoSpacing"/>
        <w:rPr>
          <w:b/>
          <w:webHidden/>
        </w:rPr>
      </w:pPr>
    </w:p>
    <w:p w14:paraId="7ECD919A" w14:textId="6FD6CCE1" w:rsidR="00087770" w:rsidRDefault="00087770" w:rsidP="00087770">
      <w:pPr>
        <w:pStyle w:val="NoSpacing"/>
        <w:rPr>
          <w:b/>
          <w:webHidden/>
        </w:rPr>
      </w:pPr>
      <w:r>
        <w:rPr>
          <w:b/>
          <w:webHidden/>
        </w:rPr>
        <w:t>Using Google Chrome</w:t>
      </w:r>
    </w:p>
    <w:p w14:paraId="7E85051C" w14:textId="77777777" w:rsidR="00F069B3" w:rsidRDefault="00F069B3" w:rsidP="00F069B3">
      <w:pPr>
        <w:pStyle w:val="NoSpacing"/>
        <w:numPr>
          <w:ilvl w:val="0"/>
          <w:numId w:val="11"/>
        </w:numPr>
        <w:rPr>
          <w:webHidden/>
        </w:rPr>
      </w:pPr>
      <w:r>
        <w:rPr>
          <w:webHidden/>
        </w:rPr>
        <w:t>At the top of your page, you will find an address bar with the link from above displayed.</w:t>
      </w:r>
    </w:p>
    <w:p w14:paraId="5022058C" w14:textId="7D42575D" w:rsidR="00F069B3" w:rsidRDefault="00F069B3" w:rsidP="00F069B3">
      <w:pPr>
        <w:pStyle w:val="NoSpacing"/>
        <w:numPr>
          <w:ilvl w:val="0"/>
          <w:numId w:val="11"/>
        </w:numPr>
        <w:rPr>
          <w:webHidden/>
        </w:rPr>
      </w:pPr>
      <w:r>
        <w:rPr>
          <w:webHidden/>
        </w:rPr>
        <w:t>Hover</w:t>
      </w:r>
      <w:r>
        <w:rPr>
          <w:webHidden/>
        </w:rPr>
        <w:t xml:space="preserve"> your mouse over the button that contains a lock in the </w:t>
      </w:r>
      <w:r w:rsidR="00DA7737">
        <w:rPr>
          <w:webHidden/>
        </w:rPr>
        <w:t>left-hand</w:t>
      </w:r>
      <w:r>
        <w:rPr>
          <w:webHidden/>
        </w:rPr>
        <w:t xml:space="preserve"> side of this address bar. You will see that “View site information” appears.</w:t>
      </w:r>
    </w:p>
    <w:p w14:paraId="443BA7CC" w14:textId="77777777" w:rsidR="00F069B3" w:rsidRDefault="00F069B3" w:rsidP="00F069B3">
      <w:pPr>
        <w:pStyle w:val="NoSpacing"/>
        <w:numPr>
          <w:ilvl w:val="1"/>
          <w:numId w:val="11"/>
        </w:numPr>
        <w:rPr>
          <w:webHidden/>
        </w:rPr>
      </w:pPr>
      <w:r>
        <w:rPr>
          <w:webHidden/>
        </w:rPr>
        <w:t>Click and drag the lock onto your desktop, folder, etc., of your choice.</w:t>
      </w:r>
    </w:p>
    <w:p w14:paraId="3FA11214" w14:textId="77777777" w:rsidR="00F069B3" w:rsidRPr="00D14E16" w:rsidRDefault="00F069B3" w:rsidP="00F069B3">
      <w:pPr>
        <w:pStyle w:val="NoSpacing"/>
        <w:numPr>
          <w:ilvl w:val="2"/>
          <w:numId w:val="11"/>
        </w:numPr>
        <w:rPr>
          <w:i/>
          <w:webHidden/>
        </w:rPr>
      </w:pPr>
      <w:r w:rsidRPr="00D14E16">
        <w:rPr>
          <w:i/>
          <w:webHidden/>
        </w:rPr>
        <w:t>Desktop is suggested for easy access</w:t>
      </w:r>
    </w:p>
    <w:p w14:paraId="6E2417DF" w14:textId="77777777" w:rsidR="00D53E78" w:rsidRPr="00D53E78" w:rsidRDefault="00D53E78" w:rsidP="00F069B3">
      <w:pPr>
        <w:pStyle w:val="NoSpacing"/>
        <w:numPr>
          <w:ilvl w:val="0"/>
          <w:numId w:val="11"/>
        </w:numPr>
        <w:rPr>
          <w:b/>
          <w:webHidden/>
        </w:rPr>
      </w:pPr>
      <w:r>
        <w:rPr>
          <w:webHidden/>
        </w:rPr>
        <w:t>To change the icon’s name, right click on the icon, select “Rename”.</w:t>
      </w:r>
      <w:r>
        <w:rPr>
          <w:webHidden/>
        </w:rPr>
        <w:t xml:space="preserve"> </w:t>
      </w:r>
    </w:p>
    <w:p w14:paraId="1DC12457" w14:textId="5F7A33DA" w:rsidR="00F069B3" w:rsidRDefault="00F069B3" w:rsidP="00F069B3">
      <w:pPr>
        <w:pStyle w:val="NoSpacing"/>
        <w:numPr>
          <w:ilvl w:val="0"/>
          <w:numId w:val="11"/>
        </w:numPr>
        <w:rPr>
          <w:b/>
          <w:webHidden/>
        </w:rPr>
      </w:pPr>
      <w:r w:rsidRPr="00087770">
        <w:rPr>
          <w:b/>
          <w:webHidden/>
        </w:rPr>
        <w:t>To ensure proper set-up, close your browser and double click the icon you just    placed on your computer.</w:t>
      </w:r>
    </w:p>
    <w:p w14:paraId="159BE264" w14:textId="77777777" w:rsidR="00F069B3" w:rsidRDefault="00F069B3" w:rsidP="00F069B3">
      <w:pPr>
        <w:pStyle w:val="NoSpacing"/>
        <w:numPr>
          <w:ilvl w:val="1"/>
          <w:numId w:val="11"/>
        </w:numPr>
        <w:rPr>
          <w:b/>
          <w:webHidden/>
        </w:rPr>
      </w:pPr>
      <w:r>
        <w:rPr>
          <w:webHidden/>
        </w:rPr>
        <w:t>The Time-Off Request form should then appear.</w:t>
      </w:r>
    </w:p>
    <w:p w14:paraId="1E7EB8D2" w14:textId="77777777" w:rsidR="00F069B3" w:rsidRDefault="00F069B3" w:rsidP="00087770">
      <w:pPr>
        <w:pStyle w:val="NoSpacing"/>
        <w:rPr>
          <w:b/>
          <w:webHidden/>
        </w:rPr>
      </w:pPr>
    </w:p>
    <w:p w14:paraId="47024253" w14:textId="77777777" w:rsidR="00555829" w:rsidRDefault="00555829" w:rsidP="00087770">
      <w:pPr>
        <w:pStyle w:val="NoSpacing"/>
        <w:rPr>
          <w:b/>
          <w:webHidden/>
        </w:rPr>
      </w:pPr>
    </w:p>
    <w:p w14:paraId="0FDC7669" w14:textId="77777777" w:rsidR="001D6938" w:rsidRDefault="00087770" w:rsidP="00087770">
      <w:pPr>
        <w:pStyle w:val="NoSpacing"/>
        <w:rPr>
          <w:b/>
          <w:webHidden/>
        </w:rPr>
      </w:pPr>
      <w:r>
        <w:rPr>
          <w:b/>
          <w:webHidden/>
        </w:rPr>
        <w:t>Using Safari</w:t>
      </w:r>
    </w:p>
    <w:p w14:paraId="17B76274" w14:textId="77777777" w:rsidR="001D6938" w:rsidRDefault="001D6938" w:rsidP="001D6938">
      <w:pPr>
        <w:pStyle w:val="NoSpacing"/>
        <w:numPr>
          <w:ilvl w:val="0"/>
          <w:numId w:val="12"/>
        </w:numPr>
        <w:rPr>
          <w:webHidden/>
        </w:rPr>
      </w:pPr>
      <w:r>
        <w:rPr>
          <w:webHidden/>
        </w:rPr>
        <w:t>At the top of your page, you will find an address bar with the link from above displayed.</w:t>
      </w:r>
    </w:p>
    <w:p w14:paraId="7148BA7A" w14:textId="3C252563" w:rsidR="001D6938" w:rsidRDefault="00DA7737" w:rsidP="001D6938">
      <w:pPr>
        <w:pStyle w:val="NoSpacing"/>
        <w:numPr>
          <w:ilvl w:val="0"/>
          <w:numId w:val="12"/>
        </w:numPr>
        <w:rPr>
          <w:webHidden/>
        </w:rPr>
      </w:pPr>
      <w:r>
        <w:rPr>
          <w:webHidden/>
        </w:rPr>
        <w:t>H</w:t>
      </w:r>
      <w:r w:rsidR="001D6938">
        <w:rPr>
          <w:webHidden/>
        </w:rPr>
        <w:t>over your mouse over the button that contains a lock</w:t>
      </w:r>
      <w:r w:rsidR="0077147F">
        <w:rPr>
          <w:webHidden/>
        </w:rPr>
        <w:t xml:space="preserve"> </w:t>
      </w:r>
      <w:r w:rsidR="001D6938">
        <w:rPr>
          <w:webHidden/>
        </w:rPr>
        <w:t xml:space="preserve">in the </w:t>
      </w:r>
      <w:r w:rsidR="0077147F">
        <w:rPr>
          <w:webHidden/>
        </w:rPr>
        <w:t>left-hand</w:t>
      </w:r>
      <w:r w:rsidR="001D6938">
        <w:rPr>
          <w:webHidden/>
        </w:rPr>
        <w:t xml:space="preserve"> side of this address bar. You will see that “</w:t>
      </w:r>
      <w:r w:rsidR="0077147F">
        <w:rPr>
          <w:webHidden/>
        </w:rPr>
        <w:t>Show certificate</w:t>
      </w:r>
      <w:r w:rsidR="001D6938">
        <w:rPr>
          <w:webHidden/>
        </w:rPr>
        <w:t>” appears.</w:t>
      </w:r>
    </w:p>
    <w:p w14:paraId="0E26DF52" w14:textId="77777777" w:rsidR="001D6938" w:rsidRDefault="001D6938" w:rsidP="001D6938">
      <w:pPr>
        <w:pStyle w:val="NoSpacing"/>
        <w:numPr>
          <w:ilvl w:val="1"/>
          <w:numId w:val="12"/>
        </w:numPr>
        <w:rPr>
          <w:webHidden/>
        </w:rPr>
      </w:pPr>
      <w:r>
        <w:rPr>
          <w:webHidden/>
        </w:rPr>
        <w:lastRenderedPageBreak/>
        <w:t>Click and drag the lock onto your desktop, folder, etc., of your choice.</w:t>
      </w:r>
    </w:p>
    <w:p w14:paraId="04521027" w14:textId="77777777" w:rsidR="001D6938" w:rsidRPr="00D14E16" w:rsidRDefault="001D6938" w:rsidP="001D6938">
      <w:pPr>
        <w:pStyle w:val="NoSpacing"/>
        <w:numPr>
          <w:ilvl w:val="2"/>
          <w:numId w:val="12"/>
        </w:numPr>
        <w:rPr>
          <w:i/>
          <w:webHidden/>
        </w:rPr>
      </w:pPr>
      <w:r w:rsidRPr="00D14E16">
        <w:rPr>
          <w:i/>
          <w:webHidden/>
        </w:rPr>
        <w:t>Desktop is suggested for easy access</w:t>
      </w:r>
    </w:p>
    <w:p w14:paraId="7C5F8C1F" w14:textId="4A64EC5B" w:rsidR="001D6938" w:rsidRDefault="001D6938" w:rsidP="001D6938">
      <w:pPr>
        <w:pStyle w:val="NoSpacing"/>
        <w:numPr>
          <w:ilvl w:val="0"/>
          <w:numId w:val="12"/>
        </w:numPr>
        <w:rPr>
          <w:webHidden/>
        </w:rPr>
      </w:pPr>
      <w:r>
        <w:rPr>
          <w:webHidden/>
        </w:rPr>
        <w:t>To change the icon’s name, right click on the icon, select “</w:t>
      </w:r>
      <w:r w:rsidR="0077147F">
        <w:rPr>
          <w:webHidden/>
        </w:rPr>
        <w:t>Rename</w:t>
      </w:r>
      <w:r>
        <w:rPr>
          <w:webHidden/>
        </w:rPr>
        <w:t>”.</w:t>
      </w:r>
    </w:p>
    <w:p w14:paraId="31BA62C2" w14:textId="77777777" w:rsidR="001D6938" w:rsidRDefault="001D6938" w:rsidP="001D6938">
      <w:pPr>
        <w:pStyle w:val="NoSpacing"/>
        <w:numPr>
          <w:ilvl w:val="0"/>
          <w:numId w:val="12"/>
        </w:numPr>
        <w:rPr>
          <w:b/>
          <w:webHidden/>
        </w:rPr>
      </w:pPr>
      <w:r w:rsidRPr="00087770">
        <w:rPr>
          <w:b/>
          <w:webHidden/>
        </w:rPr>
        <w:t>To ensure proper set-up, close your browser and double click the icon you just    placed on your computer.</w:t>
      </w:r>
    </w:p>
    <w:p w14:paraId="566B7C46" w14:textId="77777777" w:rsidR="001D6938" w:rsidRDefault="001D6938" w:rsidP="001D6938">
      <w:pPr>
        <w:pStyle w:val="NoSpacing"/>
        <w:numPr>
          <w:ilvl w:val="1"/>
          <w:numId w:val="12"/>
        </w:numPr>
        <w:rPr>
          <w:b/>
          <w:webHidden/>
        </w:rPr>
      </w:pPr>
      <w:r>
        <w:rPr>
          <w:webHidden/>
        </w:rPr>
        <w:t>The Time-Off Request form should then appear.</w:t>
      </w:r>
    </w:p>
    <w:p w14:paraId="35C86988" w14:textId="77777777" w:rsidR="00DB30FD" w:rsidRDefault="00DB30FD" w:rsidP="00087770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69A7FB21" w14:textId="77777777" w:rsidR="00DB30FD" w:rsidRDefault="00DB30FD" w:rsidP="00087770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5542CE4E" w14:textId="77777777" w:rsidR="00DB30FD" w:rsidRDefault="00DB30FD" w:rsidP="00087770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0D766ADA" w14:textId="77777777" w:rsidR="00DB30FD" w:rsidRPr="00DB30FD" w:rsidRDefault="00DB30FD" w:rsidP="00DB30FD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14:paraId="49108C55" w14:textId="77777777" w:rsidR="00DB30FD" w:rsidRPr="00DB30FD" w:rsidRDefault="00DB30FD" w:rsidP="00DB30FD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3F011F21" w14:textId="79285D7B" w:rsidR="00DB30FD" w:rsidRDefault="00DB30FD" w:rsidP="00DB30FD">
      <w:pPr>
        <w:pStyle w:val="NoSpacing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i/>
          <w:sz w:val="32"/>
          <w:szCs w:val="32"/>
        </w:rPr>
        <w:t>[</w:t>
      </w:r>
      <w:r w:rsidRPr="00DB30FD">
        <w:rPr>
          <w:rFonts w:ascii="Times New Roman" w:hAnsi="Times New Roman"/>
          <w:i/>
          <w:sz w:val="32"/>
          <w:szCs w:val="32"/>
        </w:rPr>
        <w:t>Remainder of this page intentionally left blank.</w:t>
      </w:r>
      <w:r>
        <w:rPr>
          <w:rFonts w:ascii="Times New Roman" w:hAnsi="Times New Roman"/>
          <w:i/>
          <w:sz w:val="32"/>
          <w:szCs w:val="32"/>
        </w:rPr>
        <w:t>]</w:t>
      </w:r>
      <w:r w:rsidR="00DF021C" w:rsidRPr="00087770">
        <w:rPr>
          <w:rFonts w:ascii="Times New Roman" w:hAnsi="Times New Roman"/>
          <w:b/>
          <w:sz w:val="44"/>
          <w:szCs w:val="44"/>
        </w:rPr>
        <w:br w:type="page"/>
      </w:r>
    </w:p>
    <w:p w14:paraId="11F1454F" w14:textId="77777777" w:rsidR="00DB30FD" w:rsidRDefault="00DB30FD" w:rsidP="00087770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05B4E3D6" w14:textId="77777777" w:rsidR="00DB30FD" w:rsidRPr="00DB30FD" w:rsidRDefault="00DB30FD" w:rsidP="00087770">
      <w:pPr>
        <w:pStyle w:val="NoSpacing"/>
        <w:rPr>
          <w:rFonts w:ascii="Times New Roman" w:hAnsi="Times New Roman"/>
          <w:b/>
          <w:sz w:val="44"/>
          <w:szCs w:val="44"/>
        </w:rPr>
      </w:pPr>
    </w:p>
    <w:p w14:paraId="328FAC1F" w14:textId="77777777" w:rsidR="006326B0" w:rsidRDefault="006326B0" w:rsidP="006326B0">
      <w:pPr>
        <w:pStyle w:val="Level3"/>
        <w:jc w:val="center"/>
        <w:rPr>
          <w:b/>
          <w:sz w:val="56"/>
          <w:szCs w:val="56"/>
        </w:rPr>
      </w:pPr>
    </w:p>
    <w:p w14:paraId="1E9A8DF4" w14:textId="77777777" w:rsidR="006326B0" w:rsidRDefault="006326B0" w:rsidP="006326B0">
      <w:pPr>
        <w:pStyle w:val="Level3"/>
        <w:jc w:val="center"/>
        <w:rPr>
          <w:b/>
          <w:sz w:val="56"/>
          <w:szCs w:val="56"/>
        </w:rPr>
      </w:pPr>
    </w:p>
    <w:p w14:paraId="305104E4" w14:textId="77777777" w:rsidR="006326B0" w:rsidRDefault="006326B0" w:rsidP="00DB30FD">
      <w:pPr>
        <w:pStyle w:val="Level3"/>
        <w:rPr>
          <w:b/>
          <w:sz w:val="56"/>
          <w:szCs w:val="56"/>
        </w:rPr>
      </w:pPr>
    </w:p>
    <w:p w14:paraId="3237C039" w14:textId="77777777" w:rsidR="006326B0" w:rsidRDefault="006326B0" w:rsidP="006326B0">
      <w:pPr>
        <w:pStyle w:val="Level3"/>
        <w:jc w:val="center"/>
        <w:rPr>
          <w:b/>
          <w:sz w:val="56"/>
          <w:szCs w:val="56"/>
        </w:rPr>
      </w:pPr>
    </w:p>
    <w:p w14:paraId="12DE3EA3" w14:textId="77777777" w:rsidR="006326B0" w:rsidRDefault="006326B0" w:rsidP="00DB30FD">
      <w:pPr>
        <w:pStyle w:val="Level3"/>
        <w:rPr>
          <w:b/>
          <w:sz w:val="56"/>
          <w:szCs w:val="56"/>
        </w:rPr>
      </w:pPr>
    </w:p>
    <w:p w14:paraId="6B26A178" w14:textId="42F02C3F" w:rsidR="00DF021C" w:rsidRPr="00BC7DAF" w:rsidRDefault="00DF021C" w:rsidP="006326B0">
      <w:pPr>
        <w:pStyle w:val="Level3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3</w:t>
      </w:r>
      <w:r w:rsidRPr="00BC7DAF">
        <w:rPr>
          <w:b/>
          <w:sz w:val="56"/>
          <w:szCs w:val="56"/>
        </w:rPr>
        <w:t xml:space="preserve">.0 </w:t>
      </w:r>
      <w:r w:rsidR="006326B0">
        <w:rPr>
          <w:b/>
          <w:sz w:val="56"/>
          <w:szCs w:val="56"/>
        </w:rPr>
        <w:t>USING THE SYSTEM</w:t>
      </w:r>
    </w:p>
    <w:p w14:paraId="066A9B01" w14:textId="398D372C" w:rsidR="006326B0" w:rsidRDefault="006326B0" w:rsidP="00FB4D03">
      <w:pPr>
        <w:pStyle w:val="Level3"/>
        <w:rPr>
          <w:rFonts w:ascii="Times New Roman" w:hAnsi="Times New Roman"/>
          <w:sz w:val="44"/>
          <w:szCs w:val="44"/>
        </w:rPr>
      </w:pPr>
    </w:p>
    <w:p w14:paraId="798A5FEF" w14:textId="77777777" w:rsidR="006326B0" w:rsidRDefault="006326B0">
      <w:pPr>
        <w:rPr>
          <w:rFonts w:ascii="Times New Roman" w:hAnsi="Times New Roman" w:cs="Times New Roman"/>
          <w:smallCaps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br w:type="page"/>
      </w:r>
    </w:p>
    <w:p w14:paraId="70CFD498" w14:textId="77777777" w:rsidR="006326B0" w:rsidRPr="006326B0" w:rsidRDefault="006326B0" w:rsidP="006326B0">
      <w:pPr>
        <w:pStyle w:val="Level3"/>
        <w:rPr>
          <w:b/>
          <w:sz w:val="36"/>
          <w:szCs w:val="36"/>
        </w:rPr>
      </w:pPr>
      <w:r w:rsidRPr="006326B0">
        <w:rPr>
          <w:b/>
          <w:sz w:val="36"/>
          <w:szCs w:val="36"/>
        </w:rPr>
        <w:lastRenderedPageBreak/>
        <w:t>3.0 USING THE SYSTEM</w:t>
      </w:r>
    </w:p>
    <w:p w14:paraId="062FBF70" w14:textId="77777777" w:rsidR="006326B0" w:rsidRDefault="006326B0" w:rsidP="00FB4D03">
      <w:pPr>
        <w:pStyle w:val="Level3"/>
        <w:rPr>
          <w:webHidden/>
        </w:rPr>
      </w:pPr>
    </w:p>
    <w:p w14:paraId="70CE6889" w14:textId="04039766" w:rsidR="00E05CA7" w:rsidRDefault="00D30301" w:rsidP="00D30301">
      <w:pPr>
        <w:pStyle w:val="NoSpacing"/>
        <w:rPr>
          <w:webHidden/>
        </w:rPr>
      </w:pPr>
      <w:r>
        <w:rPr>
          <w:webHidden/>
        </w:rPr>
        <w:t>3.1 Entering Your Information</w:t>
      </w:r>
    </w:p>
    <w:p w14:paraId="18D3D489" w14:textId="77777777" w:rsidR="002D6A90" w:rsidRDefault="002D6A90" w:rsidP="00D30301">
      <w:pPr>
        <w:pStyle w:val="NoSpacing"/>
        <w:rPr>
          <w:webHidden/>
        </w:rPr>
      </w:pPr>
    </w:p>
    <w:p w14:paraId="057DFF3D" w14:textId="5BFC1F80" w:rsidR="00D30301" w:rsidRDefault="00BF273F" w:rsidP="00D303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You will enter your information in the spaces provided below the prompts (i.e. Name). Some will specify whether they are required, while others are fine to leave blank. Below is a sample of a submission.</w:t>
      </w:r>
    </w:p>
    <w:p w14:paraId="06585BD5" w14:textId="77777777" w:rsidR="00BF273F" w:rsidRPr="00BF273F" w:rsidRDefault="00BF273F" w:rsidP="00D30301">
      <w:pPr>
        <w:pStyle w:val="NoSpacing"/>
        <w:rPr>
          <w:rFonts w:ascii="Times New Roman" w:hAnsi="Times New Roman"/>
        </w:rPr>
      </w:pPr>
    </w:p>
    <w:p w14:paraId="4DB574B7" w14:textId="120CDCCA" w:rsidR="00D30301" w:rsidRDefault="00D30301" w:rsidP="00D30301">
      <w:pPr>
        <w:pStyle w:val="NoSpacing"/>
        <w:rPr>
          <w:rFonts w:ascii="Times New Roman" w:hAnsi="Times New Roman"/>
          <w:color w:val="FF0000"/>
        </w:rPr>
      </w:pPr>
      <w:r w:rsidRPr="00D30301">
        <w:rPr>
          <w:rFonts w:ascii="Times New Roman" w:hAnsi="Times New Roman"/>
          <w:color w:val="FF0000"/>
        </w:rPr>
        <w:t>* Required</w:t>
      </w:r>
    </w:p>
    <w:p w14:paraId="23014BF4" w14:textId="77777777" w:rsidR="00D30301" w:rsidRPr="00D30301" w:rsidRDefault="00D30301" w:rsidP="00D30301">
      <w:pPr>
        <w:pStyle w:val="NoSpacing"/>
        <w:rPr>
          <w:rFonts w:ascii="Times New Roman" w:hAnsi="Times New Roman"/>
          <w:color w:val="FF0000"/>
        </w:rPr>
      </w:pPr>
    </w:p>
    <w:p w14:paraId="783FEBA6" w14:textId="62F66EB0" w:rsidR="00D30301" w:rsidRPr="00D30301" w:rsidRDefault="00D30301" w:rsidP="00D30301">
      <w:pPr>
        <w:pStyle w:val="NoSpacing"/>
        <w:rPr>
          <w:rFonts w:ascii="Times New Roman" w:hAnsi="Times New Roman"/>
          <w:b/>
        </w:rPr>
      </w:pPr>
      <w:r w:rsidRPr="00D30301">
        <w:rPr>
          <w:rFonts w:ascii="Times New Roman" w:hAnsi="Times New Roman"/>
          <w:b/>
        </w:rPr>
        <w:t>Name</w:t>
      </w:r>
      <w:r w:rsidRPr="00D30301">
        <w:rPr>
          <w:rFonts w:ascii="Times New Roman" w:hAnsi="Times New Roman"/>
          <w:b/>
          <w:color w:val="FF0000"/>
        </w:rPr>
        <w:t>*</w:t>
      </w:r>
      <w:r w:rsidRPr="00D30301">
        <w:rPr>
          <w:rFonts w:ascii="Times New Roman" w:hAnsi="Times New Roman"/>
          <w:b/>
        </w:rPr>
        <w:t xml:space="preserve"> </w:t>
      </w:r>
    </w:p>
    <w:p w14:paraId="298CA4CC" w14:textId="474036AA" w:rsidR="00D30301" w:rsidRDefault="00D30301" w:rsidP="00D303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Jane Doe</w:t>
      </w:r>
    </w:p>
    <w:p w14:paraId="06C7B4E7" w14:textId="3B3987B8" w:rsidR="00BF273F" w:rsidRDefault="00BF273F" w:rsidP="00BF273F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Enter your name as it appears on your Crownpoint ID.</w:t>
      </w:r>
    </w:p>
    <w:p w14:paraId="03CB8658" w14:textId="77777777" w:rsidR="00D30301" w:rsidRPr="00D30301" w:rsidRDefault="00D30301" w:rsidP="00D30301">
      <w:pPr>
        <w:pStyle w:val="NoSpacing"/>
        <w:rPr>
          <w:rFonts w:ascii="Times New Roman" w:hAnsi="Times New Roman"/>
        </w:rPr>
      </w:pPr>
    </w:p>
    <w:p w14:paraId="03B7AF9F" w14:textId="7FA16EB9" w:rsidR="00D30301" w:rsidRDefault="00D30301" w:rsidP="00D303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Month, Day, Year</w:t>
      </w:r>
      <w:r w:rsidRPr="00D30301">
        <w:rPr>
          <w:rFonts w:ascii="Times New Roman" w:hAnsi="Times New Roman"/>
          <w:color w:val="FF0000"/>
        </w:rPr>
        <w:t>*</w:t>
      </w:r>
    </w:p>
    <w:p w14:paraId="31ED8203" w14:textId="750A97D0" w:rsidR="00D30301" w:rsidRDefault="00D30301" w:rsidP="00D303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05/07/2018</w:t>
      </w:r>
    </w:p>
    <w:p w14:paraId="29186EC5" w14:textId="11EC01E4" w:rsidR="00BF273F" w:rsidRDefault="00BF273F" w:rsidP="00BF273F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day your leave begins</w:t>
      </w:r>
    </w:p>
    <w:p w14:paraId="17B8B226" w14:textId="77777777" w:rsidR="00D30301" w:rsidRPr="00D30301" w:rsidRDefault="00D30301" w:rsidP="00D30301">
      <w:pPr>
        <w:pStyle w:val="NoSpacing"/>
        <w:rPr>
          <w:rFonts w:ascii="Times New Roman" w:hAnsi="Times New Roman"/>
        </w:rPr>
      </w:pPr>
    </w:p>
    <w:p w14:paraId="7B4F0DA6" w14:textId="3AA27CB4" w:rsidR="00D30301" w:rsidRDefault="00D30301" w:rsidP="00D30301">
      <w:pPr>
        <w:pStyle w:val="NoSpacing"/>
        <w:rPr>
          <w:rFonts w:ascii="Times New Roman" w:hAnsi="Times New Roman"/>
        </w:rPr>
      </w:pPr>
      <w:r w:rsidRPr="00D30301">
        <w:rPr>
          <w:rFonts w:ascii="Times New Roman" w:hAnsi="Times New Roman"/>
        </w:rPr>
        <w:t>Month, Day, Year</w:t>
      </w:r>
      <w:r w:rsidRPr="00D30301">
        <w:rPr>
          <w:rFonts w:ascii="Times New Roman" w:hAnsi="Times New Roman"/>
          <w:color w:val="FF0000"/>
        </w:rPr>
        <w:t>*</w:t>
      </w:r>
    </w:p>
    <w:p w14:paraId="7AFF9921" w14:textId="441D59D6" w:rsidR="00D30301" w:rsidRDefault="00D30301" w:rsidP="00D303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05/11/18</w:t>
      </w:r>
    </w:p>
    <w:p w14:paraId="76C74DAA" w14:textId="1B90DD52" w:rsidR="00D30301" w:rsidRDefault="00BF273F" w:rsidP="00D30301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 w:rsidRPr="002D6A90">
        <w:rPr>
          <w:rFonts w:ascii="Times New Roman" w:hAnsi="Times New Roman"/>
        </w:rPr>
        <w:t>The day your leave ends</w:t>
      </w:r>
    </w:p>
    <w:p w14:paraId="1F87442B" w14:textId="77777777" w:rsidR="002D6A90" w:rsidRPr="002D6A90" w:rsidRDefault="002D6A90" w:rsidP="002D6A90">
      <w:pPr>
        <w:pStyle w:val="NoSpacing"/>
        <w:rPr>
          <w:rFonts w:ascii="Times New Roman" w:hAnsi="Times New Roman"/>
        </w:rPr>
      </w:pPr>
    </w:p>
    <w:p w14:paraId="061A48D7" w14:textId="112395A8" w:rsidR="00D30301" w:rsidRDefault="00D30301" w:rsidP="00D30301">
      <w:pPr>
        <w:pStyle w:val="NoSpacing"/>
        <w:rPr>
          <w:rFonts w:ascii="Times New Roman" w:hAnsi="Times New Roman"/>
        </w:rPr>
      </w:pPr>
      <w:r w:rsidRPr="00D30301">
        <w:rPr>
          <w:rFonts w:ascii="Times New Roman" w:hAnsi="Times New Roman"/>
        </w:rPr>
        <w:t>AM/PM/All Day</w:t>
      </w:r>
    </w:p>
    <w:p w14:paraId="326EEF17" w14:textId="64D707D1" w:rsidR="00D30301" w:rsidRDefault="00D30301" w:rsidP="00D303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All Day</w:t>
      </w:r>
    </w:p>
    <w:p w14:paraId="25F33BF0" w14:textId="64E2413C" w:rsidR="00BF273F" w:rsidRPr="00D30301" w:rsidRDefault="00BF273F" w:rsidP="00BF273F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required; will automatically select “All Day” if none selected</w:t>
      </w:r>
    </w:p>
    <w:p w14:paraId="396920FE" w14:textId="77777777" w:rsidR="00D30301" w:rsidRPr="00D30301" w:rsidRDefault="00D30301" w:rsidP="00D30301">
      <w:pPr>
        <w:pStyle w:val="NoSpacing"/>
        <w:rPr>
          <w:rFonts w:ascii="Times New Roman" w:hAnsi="Times New Roman"/>
        </w:rPr>
      </w:pPr>
    </w:p>
    <w:p w14:paraId="1D30F84B" w14:textId="2853BB30" w:rsidR="00D30301" w:rsidRPr="00D30301" w:rsidRDefault="00D30301" w:rsidP="00D30301">
      <w:pPr>
        <w:pStyle w:val="NoSpacing"/>
        <w:rPr>
          <w:rFonts w:ascii="Times New Roman" w:hAnsi="Times New Roman"/>
        </w:rPr>
      </w:pPr>
      <w:r w:rsidRPr="00D30301">
        <w:rPr>
          <w:rFonts w:ascii="Times New Roman" w:hAnsi="Times New Roman"/>
        </w:rPr>
        <w:t>Type of Leave</w:t>
      </w:r>
      <w:r w:rsidRPr="00D30301">
        <w:rPr>
          <w:rFonts w:ascii="Times New Roman" w:hAnsi="Times New Roman"/>
          <w:color w:val="FF0000"/>
        </w:rPr>
        <w:t>*</w:t>
      </w:r>
    </w:p>
    <w:p w14:paraId="71CB4A59" w14:textId="67F42850" w:rsidR="00D30301" w:rsidRDefault="00D30301" w:rsidP="00D303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Personal Leave</w:t>
      </w:r>
    </w:p>
    <w:p w14:paraId="2F40E73F" w14:textId="56ED8DD0" w:rsidR="00D30301" w:rsidRDefault="00BF273F" w:rsidP="00BF273F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Select one of the following choices that best suit your situation.</w:t>
      </w:r>
    </w:p>
    <w:p w14:paraId="7266376E" w14:textId="77777777" w:rsidR="002D6A90" w:rsidRPr="00D30301" w:rsidRDefault="002D6A90" w:rsidP="002D6A90">
      <w:pPr>
        <w:pStyle w:val="NoSpacing"/>
        <w:ind w:left="720"/>
        <w:rPr>
          <w:rFonts w:ascii="Times New Roman" w:hAnsi="Times New Roman"/>
        </w:rPr>
      </w:pPr>
    </w:p>
    <w:p w14:paraId="19CA3CAF" w14:textId="797CFEFE" w:rsidR="00BF273F" w:rsidRDefault="00D30301" w:rsidP="00BF273F">
      <w:pPr>
        <w:pStyle w:val="NoSpacing"/>
        <w:rPr>
          <w:rFonts w:ascii="Times New Roman" w:hAnsi="Times New Roman"/>
        </w:rPr>
      </w:pPr>
      <w:r w:rsidRPr="00D30301">
        <w:rPr>
          <w:rFonts w:ascii="Times New Roman" w:hAnsi="Times New Roman"/>
        </w:rPr>
        <w:t>Reason for Leave</w:t>
      </w:r>
    </w:p>
    <w:p w14:paraId="1CBB6965" w14:textId="5CC7037C" w:rsidR="00D30301" w:rsidRDefault="00D30301" w:rsidP="00D3030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Vacation</w:t>
      </w:r>
    </w:p>
    <w:p w14:paraId="4B4F49D0" w14:textId="78031D7E" w:rsidR="00BF273F" w:rsidRDefault="00BF273F" w:rsidP="00BF273F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required; can be added if further explanation is needed.</w:t>
      </w:r>
    </w:p>
    <w:p w14:paraId="0A1F9AD6" w14:textId="77777777" w:rsidR="00BF273F" w:rsidRDefault="00BF273F" w:rsidP="00BF273F">
      <w:pPr>
        <w:pStyle w:val="NoSpacing"/>
        <w:rPr>
          <w:rFonts w:ascii="Times New Roman" w:hAnsi="Times New Roman"/>
        </w:rPr>
      </w:pPr>
    </w:p>
    <w:p w14:paraId="725145DE" w14:textId="4F20F99B" w:rsidR="00BF273F" w:rsidRDefault="00BF273F" w:rsidP="00BF273F">
      <w:pPr>
        <w:pStyle w:val="NoSpacing"/>
        <w:rPr>
          <w:rFonts w:ascii="Times New Roman" w:hAnsi="Times New Roman"/>
          <w:b/>
        </w:rPr>
      </w:pPr>
      <w:r w:rsidRPr="00BF273F">
        <w:rPr>
          <w:rFonts w:ascii="Times New Roman" w:hAnsi="Times New Roman"/>
          <w:b/>
        </w:rPr>
        <w:t>After all is entered, select the blue button labeled “Submit”</w:t>
      </w:r>
      <w:r>
        <w:rPr>
          <w:rFonts w:ascii="Times New Roman" w:hAnsi="Times New Roman"/>
          <w:b/>
        </w:rPr>
        <w:t>.</w:t>
      </w:r>
    </w:p>
    <w:p w14:paraId="7983C4C7" w14:textId="77777777" w:rsidR="00BF273F" w:rsidRDefault="00BF273F" w:rsidP="00BF273F">
      <w:pPr>
        <w:pStyle w:val="NoSpacing"/>
        <w:rPr>
          <w:rFonts w:ascii="Times New Roman" w:hAnsi="Times New Roman"/>
          <w:b/>
        </w:rPr>
      </w:pPr>
    </w:p>
    <w:p w14:paraId="3F149E21" w14:textId="00AD2742" w:rsidR="00BF273F" w:rsidRPr="00BF273F" w:rsidRDefault="00BF273F" w:rsidP="00BF273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If you are of the first four submissions, your leave will automatically be granted</w:t>
      </w:r>
      <w:r w:rsidR="00C56F8D">
        <w:rPr>
          <w:rFonts w:ascii="Times New Roman" w:hAnsi="Times New Roman"/>
        </w:rPr>
        <w:t xml:space="preserve"> unless stated otherwise. If you are following the first four, a notification will be sent to you stating to contact a managerial employee for approval. </w:t>
      </w:r>
    </w:p>
    <w:sectPr w:rsidR="00BF273F" w:rsidRPr="00BF273F" w:rsidSect="00962C80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86A2" w14:textId="77777777" w:rsidR="00EA4ECA" w:rsidRDefault="00EA4ECA" w:rsidP="00BC7DAF">
      <w:r>
        <w:separator/>
      </w:r>
    </w:p>
  </w:endnote>
  <w:endnote w:type="continuationSeparator" w:id="0">
    <w:p w14:paraId="6AC3B9DE" w14:textId="77777777" w:rsidR="00EA4ECA" w:rsidRDefault="00EA4ECA" w:rsidP="00BC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900125694"/>
      <w:docPartObj>
        <w:docPartGallery w:val="Page Numbers (Bottom of Page)"/>
        <w:docPartUnique/>
      </w:docPartObj>
    </w:sdtPr>
    <w:sdtEndPr/>
    <w:sdtContent>
      <w:p w14:paraId="357A9E7D" w14:textId="5F407B4F" w:rsidR="007B36BC" w:rsidRDefault="00596CA8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36AC6AF8" wp14:editId="63C387E0">
                  <wp:extent cx="418465" cy="221615"/>
                  <wp:effectExtent l="0" t="1905" r="635" b="0"/>
                  <wp:docPr id="1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07F91" w14:textId="77777777" w:rsidR="007B36BC" w:rsidRDefault="007B36BC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9232A" w:rsidRPr="0049232A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8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6AC6AF8" id="Group 62" o:spid="_x0000_s1031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2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14:paraId="0F907F91" w14:textId="77777777" w:rsidR="007B36BC" w:rsidRDefault="007B36BC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9232A" w:rsidRPr="0049232A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3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4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5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6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5AF63BCB" w14:textId="77777777" w:rsidR="007B36BC" w:rsidRDefault="007B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DEC55" w14:textId="77777777" w:rsidR="00EA4ECA" w:rsidRDefault="00EA4ECA" w:rsidP="00BC7DAF">
      <w:r>
        <w:separator/>
      </w:r>
    </w:p>
  </w:footnote>
  <w:footnote w:type="continuationSeparator" w:id="0">
    <w:p w14:paraId="45192754" w14:textId="77777777" w:rsidR="00EA4ECA" w:rsidRDefault="00EA4ECA" w:rsidP="00BC7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7535"/>
    <w:multiLevelType w:val="hybridMultilevel"/>
    <w:tmpl w:val="5ADC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EAA4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3FBC"/>
    <w:multiLevelType w:val="hybridMultilevel"/>
    <w:tmpl w:val="5ADC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EAA4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1F9"/>
    <w:multiLevelType w:val="hybridMultilevel"/>
    <w:tmpl w:val="E560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203B"/>
    <w:multiLevelType w:val="hybridMultilevel"/>
    <w:tmpl w:val="AE6AB4E4"/>
    <w:lvl w:ilvl="0" w:tplc="2E72291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1161"/>
    <w:multiLevelType w:val="hybridMultilevel"/>
    <w:tmpl w:val="DBB2C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E1D0A"/>
    <w:multiLevelType w:val="multilevel"/>
    <w:tmpl w:val="5B4E4A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6371329C"/>
    <w:multiLevelType w:val="hybridMultilevel"/>
    <w:tmpl w:val="F738D65A"/>
    <w:lvl w:ilvl="0" w:tplc="A5620C8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261D"/>
    <w:multiLevelType w:val="hybridMultilevel"/>
    <w:tmpl w:val="E560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C507D"/>
    <w:multiLevelType w:val="hybridMultilevel"/>
    <w:tmpl w:val="E560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0173"/>
    <w:multiLevelType w:val="multilevel"/>
    <w:tmpl w:val="0F42BB98"/>
    <w:lvl w:ilvl="0">
      <w:start w:val="1"/>
      <w:numFmt w:val="decimal"/>
      <w:lvlText w:val="%1.0"/>
      <w:lvlJc w:val="left"/>
      <w:pPr>
        <w:ind w:left="522" w:hanging="52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522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6"/>
      </w:rPr>
    </w:lvl>
  </w:abstractNum>
  <w:abstractNum w:abstractNumId="10" w15:restartNumberingAfterBreak="0">
    <w:nsid w:val="748A24FE"/>
    <w:multiLevelType w:val="hybridMultilevel"/>
    <w:tmpl w:val="5ADC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EAA4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83162"/>
    <w:multiLevelType w:val="hybridMultilevel"/>
    <w:tmpl w:val="B10466E8"/>
    <w:lvl w:ilvl="0" w:tplc="1A9AEB7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79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87770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7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0970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D693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A7D81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D6A90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3047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2FD7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5F0F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32A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5829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6CA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10B0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26B0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583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2C97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35F46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BA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147F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36BC"/>
    <w:rsid w:val="007B41F6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102D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1979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2ACB"/>
    <w:rsid w:val="00953D72"/>
    <w:rsid w:val="00955746"/>
    <w:rsid w:val="0096001A"/>
    <w:rsid w:val="00962C80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570D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4E3D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BF7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C7DAF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73F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6F8D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58A5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3EA4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4E16"/>
    <w:rsid w:val="00D17FBC"/>
    <w:rsid w:val="00D208A3"/>
    <w:rsid w:val="00D23C85"/>
    <w:rsid w:val="00D252B2"/>
    <w:rsid w:val="00D27E5D"/>
    <w:rsid w:val="00D30301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3E78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4618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37"/>
    <w:rsid w:val="00DA77F0"/>
    <w:rsid w:val="00DB2123"/>
    <w:rsid w:val="00DB21DF"/>
    <w:rsid w:val="00DB30FD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21C"/>
    <w:rsid w:val="00DF08B6"/>
    <w:rsid w:val="00DF11AB"/>
    <w:rsid w:val="00DF36CD"/>
    <w:rsid w:val="00E0198E"/>
    <w:rsid w:val="00E0228D"/>
    <w:rsid w:val="00E03621"/>
    <w:rsid w:val="00E05471"/>
    <w:rsid w:val="00E05CA7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4EC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9B3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B4D0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926FF7"/>
  <w15:docId w15:val="{8D9D3A84-9901-45B3-80D8-7EBBFC09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3197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31979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C7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DAF"/>
    <w:rPr>
      <w:rFonts w:asciiTheme="minorHAnsi" w:hAnsiTheme="minorHAnsi" w:cs="Arial"/>
    </w:rPr>
  </w:style>
  <w:style w:type="paragraph" w:styleId="Footer">
    <w:name w:val="footer"/>
    <w:basedOn w:val="Normal"/>
    <w:link w:val="FooterChar"/>
    <w:uiPriority w:val="99"/>
    <w:unhideWhenUsed/>
    <w:rsid w:val="00BC7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DAF"/>
    <w:rPr>
      <w:rFonts w:asciiTheme="minorHAnsi" w:hAnsiTheme="minorHAnsi" w:cs="Arial"/>
    </w:rPr>
  </w:style>
  <w:style w:type="paragraph" w:styleId="ListParagraph">
    <w:name w:val="List Paragraph"/>
    <w:basedOn w:val="Normal"/>
    <w:uiPriority w:val="34"/>
    <w:unhideWhenUsed/>
    <w:qFormat/>
    <w:rsid w:val="00FB4D03"/>
    <w:pPr>
      <w:ind w:left="720"/>
      <w:contextualSpacing/>
    </w:pPr>
  </w:style>
  <w:style w:type="character" w:styleId="Hyperlink">
    <w:name w:val="Hyperlink"/>
    <w:basedOn w:val="DefaultParagraphFont"/>
    <w:unhideWhenUsed/>
    <w:rsid w:val="003230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230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cs.google.com/forms/d/e/1FAIpQLSen9aeXUfAbT6zPJUTGl960pGZwuy7R1T5lQdR81sQct9yiSw/viewf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%20Shay%20Casper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E8"/>
    <w:rsid w:val="00157715"/>
    <w:rsid w:val="00CC2942"/>
    <w:rsid w:val="00D62B18"/>
    <w:rsid w:val="00F764E8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EFFCB4ADE4D84BADE54BC5CFCFFC3">
    <w:name w:val="276EFFCB4ADE4D84BADE54BC5CFCFFC3"/>
  </w:style>
  <w:style w:type="paragraph" w:customStyle="1" w:styleId="17E1E42528CA442598E2595EE5311EA4">
    <w:name w:val="17E1E42528CA442598E2595EE5311EA4"/>
  </w:style>
  <w:style w:type="paragraph" w:customStyle="1" w:styleId="58BE848C28844086AAA69309F2B4471C">
    <w:name w:val="58BE848C28844086AAA69309F2B4471C"/>
  </w:style>
  <w:style w:type="paragraph" w:customStyle="1" w:styleId="0720103348434FB3B2C0E44F573A9FB8">
    <w:name w:val="0720103348434FB3B2C0E44F573A9FB8"/>
  </w:style>
  <w:style w:type="paragraph" w:customStyle="1" w:styleId="9D0E31BAAFEF4963939800CA5493FE34">
    <w:name w:val="9D0E31BAAFEF4963939800CA5493FE34"/>
  </w:style>
  <w:style w:type="paragraph" w:customStyle="1" w:styleId="133C0492A9194451AF052A4418B251ED">
    <w:name w:val="133C0492A9194451AF052A4418B251ED"/>
  </w:style>
  <w:style w:type="paragraph" w:customStyle="1" w:styleId="02781FD313CC4F8083605163D2A939A5">
    <w:name w:val="02781FD313CC4F8083605163D2A939A5"/>
  </w:style>
  <w:style w:type="paragraph" w:customStyle="1" w:styleId="2AA3D802C3974980969699A1FFE88A3A">
    <w:name w:val="2AA3D802C3974980969699A1FFE88A3A"/>
  </w:style>
  <w:style w:type="paragraph" w:customStyle="1" w:styleId="FFA5200C7EF447D9805BEBE674E88729">
    <w:name w:val="FFA5200C7EF447D9805BEBE674E88729"/>
  </w:style>
  <w:style w:type="paragraph" w:customStyle="1" w:styleId="71D6C825849E4A7AAA7135A3457BE605">
    <w:name w:val="71D6C825849E4A7AAA7135A3457BE605"/>
  </w:style>
  <w:style w:type="paragraph" w:customStyle="1" w:styleId="FED5E1AAFEF341ECB0E97383C3739B6C">
    <w:name w:val="FED5E1AAFEF341ECB0E97383C3739B6C"/>
  </w:style>
  <w:style w:type="paragraph" w:customStyle="1" w:styleId="A4CAD9FDE7914B99B00284BE7A311A60">
    <w:name w:val="A4CAD9FDE7914B99B00284BE7A311A60"/>
  </w:style>
  <w:style w:type="paragraph" w:customStyle="1" w:styleId="1C021DADFC6C43F4BF964B169C03349F">
    <w:name w:val="1C021DADFC6C43F4BF964B169C03349F"/>
  </w:style>
  <w:style w:type="paragraph" w:customStyle="1" w:styleId="054DDCBDED0B48819B5AABC1471C08A5">
    <w:name w:val="054DDCBDED0B48819B5AABC1471C08A5"/>
  </w:style>
  <w:style w:type="paragraph" w:customStyle="1" w:styleId="A04659DC98DE42658A9D384B13170400">
    <w:name w:val="A04659DC98DE42658A9D384B13170400"/>
  </w:style>
  <w:style w:type="paragraph" w:customStyle="1" w:styleId="3A94BC0CA8C54E4297EEAD4425241734">
    <w:name w:val="3A94BC0CA8C54E4297EEAD4425241734"/>
  </w:style>
  <w:style w:type="paragraph" w:customStyle="1" w:styleId="AF3E85F977794BB7B289810244A9F9C6">
    <w:name w:val="AF3E85F977794BB7B289810244A9F9C6"/>
  </w:style>
  <w:style w:type="paragraph" w:customStyle="1" w:styleId="151258935CC24B4EA26433CF74FA1C45">
    <w:name w:val="151258935CC24B4EA26433CF74FA1C45"/>
  </w:style>
  <w:style w:type="paragraph" w:customStyle="1" w:styleId="9E4EF6E8297144F39B1E533911E3C16F">
    <w:name w:val="9E4EF6E8297144F39B1E533911E3C16F"/>
  </w:style>
  <w:style w:type="paragraph" w:customStyle="1" w:styleId="C3BED9D83394492589FF86C1FA17D391">
    <w:name w:val="C3BED9D83394492589FF86C1FA17D391"/>
  </w:style>
  <w:style w:type="paragraph" w:customStyle="1" w:styleId="2F0D86CB816B41319025DC6991BA7C86">
    <w:name w:val="2F0D86CB816B41319025DC6991BA7C86"/>
  </w:style>
  <w:style w:type="paragraph" w:customStyle="1" w:styleId="A1746D24C21F46ABB642C655314C555D">
    <w:name w:val="A1746D24C21F46ABB642C655314C555D"/>
  </w:style>
  <w:style w:type="paragraph" w:customStyle="1" w:styleId="5944FB253F0D4FB0A2B173B29883088F">
    <w:name w:val="5944FB253F0D4FB0A2B173B29883088F"/>
  </w:style>
  <w:style w:type="paragraph" w:customStyle="1" w:styleId="9CC39C89B6824BAD99EC780B6EFD503B">
    <w:name w:val="9CC39C89B6824BAD99EC780B6EFD503B"/>
  </w:style>
  <w:style w:type="paragraph" w:customStyle="1" w:styleId="45FE7A093EDD43F68026D7EC2FEDFAAC">
    <w:name w:val="45FE7A093EDD43F68026D7EC2FEDFAAC"/>
  </w:style>
  <w:style w:type="paragraph" w:customStyle="1" w:styleId="FC9225E8A343491584CD5FFEF9640582">
    <w:name w:val="FC9225E8A343491584CD5FFEF9640582"/>
  </w:style>
  <w:style w:type="paragraph" w:customStyle="1" w:styleId="563255F9CBF9464CA7EF384536085F12">
    <w:name w:val="563255F9CBF9464CA7EF384536085F12"/>
  </w:style>
  <w:style w:type="paragraph" w:customStyle="1" w:styleId="79C41781DCCE4BE5AF719EC53112B682">
    <w:name w:val="79C41781DCCE4BE5AF719EC53112B682"/>
  </w:style>
  <w:style w:type="paragraph" w:customStyle="1" w:styleId="BEEE49794588483A939168790093A361">
    <w:name w:val="BEEE49794588483A939168790093A361"/>
  </w:style>
  <w:style w:type="paragraph" w:customStyle="1" w:styleId="C6E7BFCBFE304F3EBFCE856CC0703E7B">
    <w:name w:val="C6E7BFCBFE304F3EBFCE856CC0703E7B"/>
  </w:style>
  <w:style w:type="paragraph" w:customStyle="1" w:styleId="7C8A9B8B5B2A42A19BAC7A0CE90E1647">
    <w:name w:val="7C8A9B8B5B2A42A19BAC7A0CE90E1647"/>
  </w:style>
  <w:style w:type="paragraph" w:customStyle="1" w:styleId="C1754DE1D6D7440C87AC116854364293">
    <w:name w:val="C1754DE1D6D7440C87AC116854364293"/>
  </w:style>
  <w:style w:type="paragraph" w:customStyle="1" w:styleId="382C02CB4A0A462A81002D85636D6E46">
    <w:name w:val="382C02CB4A0A462A81002D85636D6E46"/>
  </w:style>
  <w:style w:type="paragraph" w:customStyle="1" w:styleId="431DF2F55DCC463B852B7E0B6D5DB4BF">
    <w:name w:val="431DF2F55DCC463B852B7E0B6D5DB4BF"/>
  </w:style>
  <w:style w:type="paragraph" w:customStyle="1" w:styleId="265610EEFCB04CB18D16BBFB6738C7E7">
    <w:name w:val="265610EEFCB04CB18D16BBFB6738C7E7"/>
  </w:style>
  <w:style w:type="paragraph" w:customStyle="1" w:styleId="09017E29FAC0498DAEC415159366CBF2">
    <w:name w:val="09017E29FAC0498DAEC415159366CBF2"/>
  </w:style>
  <w:style w:type="paragraph" w:customStyle="1" w:styleId="AD19FD5801E44EA9B8710AD2E083CAD0">
    <w:name w:val="AD19FD5801E44EA9B8710AD2E083CAD0"/>
  </w:style>
  <w:style w:type="paragraph" w:customStyle="1" w:styleId="D85560DF41314222A2C7B4D6C2FEA5B0">
    <w:name w:val="D85560DF41314222A2C7B4D6C2FEA5B0"/>
  </w:style>
  <w:style w:type="paragraph" w:customStyle="1" w:styleId="8D9B25ED8A92430A80D5655493FE4797">
    <w:name w:val="8D9B25ED8A92430A80D5655493FE4797"/>
  </w:style>
  <w:style w:type="paragraph" w:customStyle="1" w:styleId="F15A5ED97AD3483285F26014417C6E2E">
    <w:name w:val="F15A5ED97AD3483285F26014417C6E2E"/>
  </w:style>
  <w:style w:type="paragraph" w:customStyle="1" w:styleId="3CB86EC5C07D4670A2F2616A2B15BD9A">
    <w:name w:val="3CB86EC5C07D4670A2F2616A2B15BD9A"/>
  </w:style>
  <w:style w:type="paragraph" w:customStyle="1" w:styleId="EF36EE2C5DC2439FB907F96132C38F15">
    <w:name w:val="EF36EE2C5DC2439FB907F96132C38F15"/>
  </w:style>
  <w:style w:type="paragraph" w:customStyle="1" w:styleId="3D943455D9804DE2B33C71D03EAAE2D5">
    <w:name w:val="3D943455D9804DE2B33C71D03EAAE2D5"/>
    <w:rsid w:val="00F764E8"/>
  </w:style>
  <w:style w:type="paragraph" w:customStyle="1" w:styleId="6A47284B15C74CED9112F5645C7E92E6">
    <w:name w:val="6A47284B15C74CED9112F5645C7E92E6"/>
    <w:rsid w:val="00F764E8"/>
  </w:style>
  <w:style w:type="paragraph" w:customStyle="1" w:styleId="7875DCC9E13E43EBB372B0BE3F0E9BEA">
    <w:name w:val="7875DCC9E13E43EBB372B0BE3F0E9BEA"/>
    <w:rsid w:val="00F764E8"/>
  </w:style>
  <w:style w:type="paragraph" w:customStyle="1" w:styleId="E4B00EE662CE43958B1058F80A37326E">
    <w:name w:val="E4B00EE662CE43958B1058F80A37326E"/>
    <w:rsid w:val="00F764E8"/>
  </w:style>
  <w:style w:type="paragraph" w:customStyle="1" w:styleId="9C029F23BA1B4FC0A5CE67E4F52A3C6F">
    <w:name w:val="9C029F23BA1B4FC0A5CE67E4F52A3C6F"/>
    <w:rsid w:val="00F764E8"/>
  </w:style>
  <w:style w:type="paragraph" w:customStyle="1" w:styleId="75E98935AA5F4326A83B6F1BD6A27E95">
    <w:name w:val="75E98935AA5F4326A83B6F1BD6A27E95"/>
    <w:rsid w:val="00F764E8"/>
  </w:style>
  <w:style w:type="paragraph" w:customStyle="1" w:styleId="EA50F7A0F7B641FAA55699EFB656C838">
    <w:name w:val="EA50F7A0F7B641FAA55699EFB656C838"/>
    <w:rsid w:val="00F764E8"/>
  </w:style>
  <w:style w:type="paragraph" w:customStyle="1" w:styleId="D598A2B890A346E5B3C64C0CD791274E">
    <w:name w:val="D598A2B890A346E5B3C64C0CD791274E"/>
    <w:rsid w:val="00F764E8"/>
  </w:style>
  <w:style w:type="paragraph" w:customStyle="1" w:styleId="17FE5CF5D1224B9B9A7CC23A70DFA4AD">
    <w:name w:val="17FE5CF5D1224B9B9A7CC23A70DFA4AD"/>
    <w:rsid w:val="00F764E8"/>
  </w:style>
  <w:style w:type="paragraph" w:customStyle="1" w:styleId="14547988C0B4462D82BC6B5DFBB7690B">
    <w:name w:val="14547988C0B4462D82BC6B5DFBB7690B"/>
    <w:rsid w:val="00F764E8"/>
  </w:style>
  <w:style w:type="paragraph" w:customStyle="1" w:styleId="E15F73935BE0489F92AF69315462E957">
    <w:name w:val="E15F73935BE0489F92AF69315462E957"/>
    <w:rsid w:val="00F764E8"/>
  </w:style>
  <w:style w:type="paragraph" w:customStyle="1" w:styleId="ABECD79894C6489B91C56D1A5128E0F9">
    <w:name w:val="ABECD79894C6489B91C56D1A5128E0F9"/>
    <w:rsid w:val="00F764E8"/>
  </w:style>
  <w:style w:type="paragraph" w:customStyle="1" w:styleId="CABD1E07CF954A0D85179174FCAD752C">
    <w:name w:val="CABD1E07CF954A0D85179174FCAD752C"/>
    <w:rsid w:val="00F764E8"/>
  </w:style>
  <w:style w:type="paragraph" w:customStyle="1" w:styleId="5927D45AA92D4A749983FFA170ACC20C">
    <w:name w:val="5927D45AA92D4A749983FFA170ACC20C"/>
    <w:rsid w:val="00F764E8"/>
  </w:style>
  <w:style w:type="paragraph" w:customStyle="1" w:styleId="450711E66C2E4900A9E24101EFD10754">
    <w:name w:val="450711E66C2E4900A9E24101EFD10754"/>
    <w:rsid w:val="00F764E8"/>
  </w:style>
  <w:style w:type="paragraph" w:customStyle="1" w:styleId="0D03BBE6CCE64106AA2B69A19B5C941F">
    <w:name w:val="0D03BBE6CCE64106AA2B69A19B5C941F"/>
    <w:rsid w:val="00F764E8"/>
  </w:style>
  <w:style w:type="paragraph" w:customStyle="1" w:styleId="46D8144A383F48BA882DEA99D2186FC6">
    <w:name w:val="46D8144A383F48BA882DEA99D2186FC6"/>
    <w:rsid w:val="00F764E8"/>
  </w:style>
  <w:style w:type="paragraph" w:customStyle="1" w:styleId="51855034F8C74C8CAD3A7F6D20AEF5FE">
    <w:name w:val="51855034F8C74C8CAD3A7F6D20AEF5FE"/>
    <w:rsid w:val="00F764E8"/>
  </w:style>
  <w:style w:type="paragraph" w:customStyle="1" w:styleId="718852AA63C142218ABCB6E3A1563D6C">
    <w:name w:val="718852AA63C142218ABCB6E3A1563D6C"/>
    <w:rsid w:val="00F764E8"/>
  </w:style>
  <w:style w:type="paragraph" w:customStyle="1" w:styleId="D13DDDE96308477AA47D21F29A96EE80">
    <w:name w:val="D13DDDE96308477AA47D21F29A96EE80"/>
    <w:rsid w:val="00F76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4A97C-D012-441F-9A33-921E1FD8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0</TotalTime>
  <Pages>10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User’s Manual</vt:lpstr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User’s Manual</dc:title>
  <dc:creator>Lea Casper</dc:creator>
  <cp:keywords/>
  <cp:lastModifiedBy>Lea Casper</cp:lastModifiedBy>
  <cp:revision>2</cp:revision>
  <dcterms:created xsi:type="dcterms:W3CDTF">2018-05-07T17:13:00Z</dcterms:created>
  <dcterms:modified xsi:type="dcterms:W3CDTF">2018-05-07T17:13:00Z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