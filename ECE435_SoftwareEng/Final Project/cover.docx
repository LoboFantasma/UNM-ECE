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A69E6AA" w14:textId="77777777" w:rsidR="00172D10" w:rsidRDefault="001C62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B351F74" wp14:editId="300467D4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 27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hexago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A61C46C" id="Group 27" o:spid="_x0000_s1026" alt="Hexagonal shap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">
                      <v:imagedata r:id="rId14" o:title="hexagon 1"/>
                    </v:shape>
    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">
                      <v:imagedata r:id="rId15" o:title="hexagon 2"/>
                    </v:shape>
    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">
                      <v:imagedata r:id="rId16" o:title="hexagon 4"/>
                    </v:shape>
    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">
                      <v:imagedata r:id="rId17" o:title="hexagon 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605AE4F9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BC2EF15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40FFCD1" wp14:editId="329E2EDB">
                          <wp:simplePos x="0" y="0"/>
                          <wp:positionH relativeFrom="column">
                            <wp:posOffset>2241144</wp:posOffset>
                          </wp:positionH>
                          <wp:positionV relativeFrom="paragraph">
                            <wp:posOffset>1016118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8FC28A3" id="Rectangle 18" o:spid="_x0000_s1026" alt="Title: Line" style="position:absolute;margin-left:176.45pt;margin-top:80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3B3BFFD9" wp14:editId="11FED495">
                          <wp:extent cx="6827922" cy="1455089"/>
                          <wp:effectExtent l="0" t="0" r="0" b="0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7922" cy="14550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E48080" w14:textId="196F6EF9" w:rsidR="002A2E02" w:rsidRPr="002708EB" w:rsidRDefault="002708EB" w:rsidP="002A2E02">
                                      <w:pPr>
                                        <w:pStyle w:val="Style1"/>
                                        <w:rPr>
                                          <w:sz w:val="60"/>
                                          <w:szCs w:val="60"/>
                                        </w:rPr>
                                      </w:pPr>
                                      <w:r w:rsidRPr="002708EB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T</w:t>
                                      </w: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 xml:space="preserve">ime </w:t>
                                      </w:r>
                                      <w:r w:rsidRPr="002708EB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O</w:t>
                                      </w: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 xml:space="preserve">ff </w:t>
                                      </w:r>
                                      <w:r w:rsidRPr="002708EB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W</w:t>
                                      </w: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 xml:space="preserve">ork </w:t>
                                      </w:r>
                                      <w:proofErr w:type="spellStart"/>
                                      <w:r w:rsidRPr="002708EB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L</w:t>
                                      </w: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>ectronic</w:t>
                                      </w:r>
                                      <w:proofErr w:type="spellEnd"/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 xml:space="preserve"> Calendar</w:t>
                                      </w:r>
                                    </w:p>
                                    <w:p w14:paraId="12060161" w14:textId="632E7960" w:rsidR="002708EB" w:rsidRPr="002708EB" w:rsidRDefault="002708EB" w:rsidP="002A2E02">
                                      <w:pPr>
                                        <w:pStyle w:val="Style1"/>
                                        <w:rPr>
                                          <w:sz w:val="60"/>
                                          <w:szCs w:val="60"/>
                                        </w:rPr>
                                      </w:pP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>(</w:t>
                                      </w:r>
                                      <w:r w:rsidRPr="002708EB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TOWEL</w:t>
                                      </w:r>
                                      <w:r w:rsidRPr="002708EB">
                                        <w:rPr>
                                          <w:sz w:val="60"/>
                                          <w:szCs w:val="60"/>
                                        </w:rPr>
                                        <w:t>)</w:t>
                                      </w:r>
                                    </w:p>
                                    <w:p w14:paraId="08F34007" w14:textId="77777777" w:rsidR="002708EB" w:rsidRPr="008A25CD" w:rsidRDefault="002708EB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3B3BFFD9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37.65pt;height:1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" filled="f" stroked="f">
                          <v:textbox>
                            <w:txbxContent>
                              <w:p w14:paraId="0AE48080" w14:textId="196F6EF9" w:rsidR="002A2E02" w:rsidRPr="002708EB" w:rsidRDefault="002708EB" w:rsidP="002A2E02">
                                <w:pPr>
                                  <w:pStyle w:val="Style1"/>
                                  <w:rPr>
                                    <w:sz w:val="60"/>
                                    <w:szCs w:val="60"/>
                                  </w:rPr>
                                </w:pPr>
                                <w:r w:rsidRPr="002708EB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T</w:t>
                                </w: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 xml:space="preserve">ime </w:t>
                                </w:r>
                                <w:r w:rsidRPr="002708EB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O</w:t>
                                </w: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 xml:space="preserve">ff </w:t>
                                </w:r>
                                <w:r w:rsidRPr="002708EB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W</w:t>
                                </w: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 xml:space="preserve">ork </w:t>
                                </w:r>
                                <w:proofErr w:type="spellStart"/>
                                <w:r w:rsidRPr="002708EB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L</w:t>
                                </w: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>ectronic</w:t>
                                </w:r>
                                <w:proofErr w:type="spellEnd"/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 xml:space="preserve"> Calendar</w:t>
                                </w:r>
                              </w:p>
                              <w:p w14:paraId="12060161" w14:textId="632E7960" w:rsidR="002708EB" w:rsidRPr="002708EB" w:rsidRDefault="002708EB" w:rsidP="002A2E02">
                                <w:pPr>
                                  <w:pStyle w:val="Style1"/>
                                  <w:rPr>
                                    <w:sz w:val="60"/>
                                    <w:szCs w:val="60"/>
                                  </w:rPr>
                                </w:pP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>(</w:t>
                                </w:r>
                                <w:r w:rsidRPr="002708EB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TOWEL</w:t>
                                </w:r>
                                <w:r w:rsidRPr="002708EB">
                                  <w:rPr>
                                    <w:sz w:val="60"/>
                                    <w:szCs w:val="60"/>
                                  </w:rPr>
                                  <w:t>)</w:t>
                                </w:r>
                              </w:p>
                              <w:p w14:paraId="08F34007" w14:textId="77777777" w:rsidR="002708EB" w:rsidRPr="008A25CD" w:rsidRDefault="002708EB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73EA7A06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A0F1753" w14:textId="03E68DFC" w:rsid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  <w:p w14:paraId="4FFE9016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243B7C24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055836D0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441253C2" wp14:editId="7337ADD8">
                          <wp:extent cx="5335325" cy="904108"/>
                          <wp:effectExtent l="0" t="0" r="0" b="0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335325" cy="9041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2E0528" w14:textId="3A151F05" w:rsidR="00F17F10" w:rsidRPr="00F17F10" w:rsidRDefault="00F17F10" w:rsidP="00F17F10">
                                      <w:pPr>
                                        <w:pStyle w:val="Subtitle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17F10">
                                        <w:rPr>
                                          <w:color w:val="FFFFFF" w:themeColor="background1"/>
                                        </w:rPr>
                                        <w:t>Crownpoint Healthcare Facility Scheduling Program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:</w:t>
                                      </w:r>
                                    </w:p>
                                    <w:p w14:paraId="50B3A0CD" w14:textId="41BF231F" w:rsidR="005D120C" w:rsidRPr="00F17F10" w:rsidRDefault="00F17F10" w:rsidP="002708E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fficient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ay to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chedule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hose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hat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ave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</w:t>
                                      </w:r>
                                      <w:r w:rsidRPr="00F17F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441253C2" id="Text Box 26" o:spid="_x0000_s1027" type="#_x0000_t202" style="width:420.1pt;height: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" filled="f" stroked="f">
                          <v:textbox>
                            <w:txbxContent>
                              <w:p w14:paraId="782E0528" w14:textId="3A151F05" w:rsidR="00F17F10" w:rsidRPr="00F17F10" w:rsidRDefault="00F17F10" w:rsidP="00F17F10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17F10">
                                  <w:rPr>
                                    <w:color w:val="FFFFFF" w:themeColor="background1"/>
                                  </w:rPr>
                                  <w:t>Crownpoint Healthcare Facility Scheduling Program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50B3A0CD" w14:textId="41BF231F" w:rsidR="005D120C" w:rsidRPr="00F17F10" w:rsidRDefault="00F17F10" w:rsidP="002708EB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An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fficient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ay to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chedule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hose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hat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ave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</w:t>
                                </w:r>
                                <w:r w:rsidRPr="00F17F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ves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0503250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9163BDC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36779276" w14:textId="77777777" w:rsidR="002708EB" w:rsidRDefault="001C62C8" w:rsidP="002708EB">
          <w:pPr>
            <w:spacing w:line="240" w:lineRule="auto"/>
            <w:jc w:val="center"/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7736E35" wp14:editId="42579BC7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 28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8EC4AFF" id="Group 28" o:spid="_x0000_s1026" alt="Hexagonal shap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QKhQkA0CoUJgBAq1CYAACtQmECALQKhQkA&#10;0CoUJgBAq1CYAACtQmECALQKhQkA0CoUJgBAq1CYAACtQmECALQKhQkA0CoUJgBAq1CYAACtQmEC&#10;ALQKhQkA0CoUJgBAq1CYAACtQmECALQKhQkA0CoUJgBAq1CYAACtQmECALQKhQkA0Co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QKhQkA0CoUJgBAq1CYAACtQmECALQKhQkA&#10;0CoUJgBAq1CYAACtQmECALQKhQkA0CoUJgBAq1CYAACtQmECALQKhQkA0CoUJgBAq1CYAACtQmEC&#10;ALQKhQkA0CoUJgBAq1CYAACtQmECALQKhQkA0CoUJgBAq1CYAACtQmECALQKhQkA0Co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">
                    <v:shape id="Graphic 19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">
                      <v:imagedata r:id="rId15" o:title="hexagon 2"/>
                    </v:shape>
                    <v:shape id="Graphic 20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">
                      <v:imagedata r:id="rId17" o:title="hexagon 3"/>
                    </v:shape>
                    <v:shape id="Graphic 21" o:spid="_x0000_s1029" type="#_x0000_t75" alt="hexagon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">
                      <v:imagedata r:id="rId16" o:title="hexagon 4"/>
                    </v:shape>
                  </v:group>
                </w:pict>
              </mc:Fallback>
            </mc:AlternateContent>
          </w:r>
          <w:r w:rsidR="005D120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60007CC" wp14:editId="3A37E32B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c 23" descr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hexagon 1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277AE590" w14:textId="77777777" w:rsidR="00F17F10" w:rsidRDefault="00F17F10" w:rsidP="002708EB">
      <w:pPr>
        <w:spacing w:line="240" w:lineRule="auto"/>
        <w:jc w:val="center"/>
      </w:pPr>
    </w:p>
    <w:p w14:paraId="23A92431" w14:textId="77777777" w:rsidR="00F17F10" w:rsidRDefault="00F17F10" w:rsidP="002708EB">
      <w:pPr>
        <w:spacing w:line="240" w:lineRule="auto"/>
        <w:jc w:val="center"/>
      </w:pPr>
    </w:p>
    <w:p w14:paraId="2BEEB894" w14:textId="77777777" w:rsidR="00F17F10" w:rsidRDefault="00F17F10" w:rsidP="002708EB">
      <w:pPr>
        <w:spacing w:line="240" w:lineRule="auto"/>
        <w:jc w:val="center"/>
      </w:pPr>
    </w:p>
    <w:p w14:paraId="2DBB1428" w14:textId="77777777" w:rsidR="00F17F10" w:rsidRDefault="00F17F10" w:rsidP="002708EB">
      <w:pPr>
        <w:spacing w:line="240" w:lineRule="auto"/>
        <w:jc w:val="center"/>
      </w:pPr>
    </w:p>
    <w:p w14:paraId="2A8E37E8" w14:textId="77777777" w:rsidR="00F17F10" w:rsidRDefault="00F17F10" w:rsidP="002708EB">
      <w:pPr>
        <w:spacing w:line="240" w:lineRule="auto"/>
        <w:jc w:val="center"/>
      </w:pPr>
    </w:p>
    <w:p w14:paraId="795EC23F" w14:textId="77777777" w:rsidR="00F17F10" w:rsidRDefault="00F17F10" w:rsidP="002708EB">
      <w:pPr>
        <w:spacing w:line="240" w:lineRule="auto"/>
        <w:jc w:val="center"/>
      </w:pPr>
    </w:p>
    <w:p w14:paraId="4638DC1E" w14:textId="77777777" w:rsidR="00F17F10" w:rsidRDefault="00F17F10" w:rsidP="002708EB">
      <w:pPr>
        <w:spacing w:line="240" w:lineRule="auto"/>
        <w:jc w:val="center"/>
      </w:pPr>
    </w:p>
    <w:p w14:paraId="46B61FE4" w14:textId="77777777" w:rsidR="00F17F10" w:rsidRDefault="00F17F10" w:rsidP="002708EB">
      <w:pPr>
        <w:spacing w:line="240" w:lineRule="auto"/>
        <w:jc w:val="center"/>
      </w:pPr>
    </w:p>
    <w:p w14:paraId="0EE5719E" w14:textId="6C0DB7E4" w:rsidR="00F17F10" w:rsidRDefault="00F17F10" w:rsidP="002708EB">
      <w:pPr>
        <w:spacing w:line="240" w:lineRule="auto"/>
        <w:jc w:val="center"/>
      </w:pPr>
      <w:r>
        <w:t>Created By:</w:t>
      </w:r>
    </w:p>
    <w:p w14:paraId="07E5E610" w14:textId="53F23B9A" w:rsidR="002708EB" w:rsidRDefault="002708EB" w:rsidP="002708EB">
      <w:pPr>
        <w:spacing w:line="240" w:lineRule="auto"/>
        <w:jc w:val="center"/>
      </w:pPr>
      <w:r w:rsidRPr="002708EB">
        <w:t xml:space="preserve"> </w:t>
      </w:r>
      <w:r w:rsidRPr="002708EB">
        <w:t>Brendan Burke, Candyce Bustos, Lea Casper, Chase Hammett, Nicholas Kemp, Jose Rodriguez, and Shelby Trujillo</w:t>
      </w:r>
    </w:p>
    <w:p w14:paraId="7A8F380C" w14:textId="790B2E53" w:rsidR="00F17F10" w:rsidRDefault="00F17F10" w:rsidP="002708EB">
      <w:pPr>
        <w:spacing w:line="240" w:lineRule="auto"/>
        <w:jc w:val="center"/>
      </w:pPr>
    </w:p>
    <w:p w14:paraId="579E1841" w14:textId="77777777" w:rsidR="00F17F10" w:rsidRPr="002708EB" w:rsidRDefault="00F17F10" w:rsidP="00F17F10">
      <w:pPr>
        <w:spacing w:line="240" w:lineRule="auto"/>
        <w:jc w:val="center"/>
      </w:pPr>
      <w:bookmarkStart w:id="0" w:name="_GoBack"/>
      <w:bookmarkEnd w:id="0"/>
      <w:r>
        <w:t>Spring 2018</w:t>
      </w:r>
    </w:p>
    <w:p w14:paraId="3CFD2C6D" w14:textId="77777777" w:rsidR="00F17F10" w:rsidRDefault="00F17F10" w:rsidP="002708EB">
      <w:pPr>
        <w:spacing w:line="240" w:lineRule="auto"/>
        <w:jc w:val="center"/>
      </w:pPr>
    </w:p>
    <w:p w14:paraId="5FCC431C" w14:textId="0136F4F0" w:rsidR="00F17F10" w:rsidRDefault="00F17F10" w:rsidP="002708EB">
      <w:pPr>
        <w:spacing w:line="240" w:lineRule="auto"/>
        <w:jc w:val="center"/>
      </w:pPr>
      <w:r>
        <w:t>University of New Mexico</w:t>
      </w:r>
    </w:p>
    <w:p w14:paraId="345F5B41" w14:textId="493C8BB4" w:rsidR="00F17F10" w:rsidRDefault="00F17F10" w:rsidP="002708EB">
      <w:pPr>
        <w:spacing w:line="240" w:lineRule="auto"/>
        <w:jc w:val="center"/>
      </w:pPr>
    </w:p>
    <w:p w14:paraId="64B0BA5C" w14:textId="77777777" w:rsidR="00172D10" w:rsidRPr="002708EB" w:rsidRDefault="00172D10">
      <w:pPr>
        <w:rPr>
          <w:rFonts w:asciiTheme="majorHAnsi" w:eastAsiaTheme="majorEastAsia" w:hAnsiTheme="majorHAnsi" w:cstheme="majorBidi"/>
          <w:spacing w:val="5"/>
          <w:kern w:val="28"/>
          <w:sz w:val="96"/>
          <w:szCs w:val="56"/>
          <w14:ligatures w14:val="standardContextual"/>
          <w14:cntxtAlts/>
        </w:rPr>
      </w:pPr>
    </w:p>
    <w:sectPr w:rsidR="00172D10" w:rsidRPr="002708EB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8335" w14:textId="77777777" w:rsidR="008D79FF" w:rsidRDefault="008D79FF">
      <w:pPr>
        <w:spacing w:after="0" w:line="240" w:lineRule="auto"/>
      </w:pPr>
      <w:r>
        <w:separator/>
      </w:r>
    </w:p>
  </w:endnote>
  <w:endnote w:type="continuationSeparator" w:id="0">
    <w:p w14:paraId="5BDCD1A3" w14:textId="77777777" w:rsidR="008D79FF" w:rsidRDefault="008D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3433" w14:textId="77777777" w:rsidR="00172D10" w:rsidRDefault="00172D10">
    <w:pPr>
      <w:jc w:val="right"/>
    </w:pPr>
  </w:p>
  <w:p w14:paraId="63F9564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6F70B6A4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126CB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FD2FA9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3519FD08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6147" w14:textId="77777777" w:rsidR="008D79FF" w:rsidRDefault="008D79FF">
      <w:pPr>
        <w:spacing w:after="0" w:line="240" w:lineRule="auto"/>
      </w:pPr>
      <w:r>
        <w:separator/>
      </w:r>
    </w:p>
  </w:footnote>
  <w:footnote w:type="continuationSeparator" w:id="0">
    <w:p w14:paraId="662790BB" w14:textId="77777777" w:rsidR="008D79FF" w:rsidRDefault="008D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Title"/>
      <w:id w:val="-139649923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736AE66" w14:textId="5C21E586" w:rsidR="00172D10" w:rsidRDefault="00F17F10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 xml:space="preserve">     </w:t>
        </w:r>
      </w:p>
    </w:sdtContent>
  </w:sdt>
  <w:p w14:paraId="27CD4976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EB"/>
    <w:rsid w:val="00172D10"/>
    <w:rsid w:val="001A2155"/>
    <w:rsid w:val="001C62C8"/>
    <w:rsid w:val="00260E5B"/>
    <w:rsid w:val="002708EB"/>
    <w:rsid w:val="002A2E02"/>
    <w:rsid w:val="00374C02"/>
    <w:rsid w:val="00426F60"/>
    <w:rsid w:val="004F53E9"/>
    <w:rsid w:val="005D120C"/>
    <w:rsid w:val="00732598"/>
    <w:rsid w:val="008A25CD"/>
    <w:rsid w:val="008D79FF"/>
    <w:rsid w:val="00901939"/>
    <w:rsid w:val="0096164A"/>
    <w:rsid w:val="009823B0"/>
    <w:rsid w:val="00A272E4"/>
    <w:rsid w:val="00B76B9C"/>
    <w:rsid w:val="00B903A7"/>
    <w:rsid w:val="00F17F10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D870"/>
  <w15:docId w15:val="{A073B16E-7039-4A8A-A1DC-D6DF8851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%20Shay%20Casper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16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 Shay Casper</dc:creator>
  <cp:lastModifiedBy>Lea Casper</cp:lastModifiedBy>
  <cp:revision>1</cp:revision>
  <cp:lastPrinted>2009-08-05T20:41:00Z</cp:lastPrinted>
  <dcterms:created xsi:type="dcterms:W3CDTF">2018-05-07T16:34:00Z</dcterms:created>
  <dcterms:modified xsi:type="dcterms:W3CDTF">2018-05-07T16:50:00Z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